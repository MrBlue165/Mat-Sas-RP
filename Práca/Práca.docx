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60585"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1FE751D" w14:textId="2F2669EB" w:rsidR="004524C4" w:rsidRPr="004524C4" w:rsidRDefault="001162AE"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VPN a jeho aplikácia</w:t>
      </w:r>
    </w:p>
    <w:p w14:paraId="79DFC368" w14:textId="32808BB3"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p>
    <w:p w14:paraId="18586B56" w14:textId="6C23FD1A" w:rsidR="004524C4" w:rsidRPr="004524C4" w:rsidRDefault="001162A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Matúš Sas</w:t>
      </w:r>
    </w:p>
    <w:p w14:paraId="131A9424" w14:textId="6319CC81" w:rsidR="004524C4" w:rsidRPr="00CA3342" w:rsidRDefault="001162AE" w:rsidP="00ED240A">
      <w:pPr>
        <w:widowControl w:val="0"/>
        <w:spacing w:before="8000" w:after="0" w:line="240" w:lineRule="auto"/>
        <w:jc w:val="center"/>
        <w:rPr>
          <w:sz w:val="28"/>
        </w:rPr>
      </w:pPr>
      <w:r>
        <w:rPr>
          <w:rFonts w:ascii="Times New Roman" w:eastAsia="Times New Roman" w:hAnsi="Times New Roman"/>
          <w:kern w:val="28"/>
          <w:sz w:val="28"/>
          <w:szCs w:val="20"/>
          <w:lang w:eastAsia="cs-CZ"/>
        </w:rPr>
        <w:t>2024</w:t>
      </w:r>
    </w:p>
    <w:p w14:paraId="7DB1F101" w14:textId="77777777" w:rsidR="008F3A4E" w:rsidRDefault="008F3A4E" w:rsidP="000D1828">
      <w:pPr>
        <w:spacing w:before="600" w:after="0"/>
        <w:jc w:val="center"/>
        <w:rPr>
          <w:rFonts w:ascii="Times New Roman" w:hAnsi="Times New Roman"/>
          <w:bCs/>
          <w:sz w:val="28"/>
          <w:szCs w:val="32"/>
        </w:rPr>
        <w:sectPr w:rsidR="008F3A4E" w:rsidSect="00E375B4">
          <w:pgSz w:w="11906" w:h="16838" w:code="9"/>
          <w:pgMar w:top="1418" w:right="1418" w:bottom="1418" w:left="1985" w:header="851" w:footer="680" w:gutter="0"/>
          <w:cols w:space="708"/>
          <w:titlePg/>
          <w:docGrid w:linePitch="360"/>
        </w:sectPr>
      </w:pPr>
    </w:p>
    <w:p w14:paraId="2E77C1F4" w14:textId="7509BF8A" w:rsidR="006B136F" w:rsidRPr="00F976B1" w:rsidRDefault="006B136F" w:rsidP="006B136F">
      <w:pPr>
        <w:pStyle w:val="NadpisKapitoly"/>
        <w:numPr>
          <w:ilvl w:val="0"/>
          <w:numId w:val="0"/>
        </w:numPr>
        <w:rPr>
          <w:color w:val="A6A6A6"/>
        </w:rPr>
      </w:pPr>
      <w:bookmarkStart w:id="0" w:name="_Toc102191181"/>
      <w:bookmarkStart w:id="1" w:name="_Toc164100229"/>
      <w:r w:rsidRPr="00F976B1">
        <w:lastRenderedPageBreak/>
        <w:t>Obsah</w:t>
      </w:r>
      <w:bookmarkEnd w:id="1"/>
      <w:r>
        <w:t xml:space="preserve"> </w:t>
      </w:r>
    </w:p>
    <w:p w14:paraId="18212DA3" w14:textId="2B72AE3A" w:rsidR="00611FF7" w:rsidRDefault="00BD2503">
      <w:pPr>
        <w:pStyle w:val="TOC1"/>
        <w:rPr>
          <w:rFonts w:asciiTheme="minorHAnsi" w:eastAsiaTheme="minorEastAsia" w:hAnsiTheme="minorHAnsi" w:cstheme="minorBidi"/>
          <w:b w:val="0"/>
          <w:bCs w:val="0"/>
          <w:kern w:val="2"/>
          <w:szCs w:val="24"/>
          <w:lang w:val="en-GB" w:eastAsia="ja-JP"/>
          <w14:ligatures w14:val="standardContextual"/>
        </w:rPr>
      </w:pPr>
      <w:r>
        <w:rPr>
          <w:caps/>
        </w:rPr>
        <w:fldChar w:fldCharType="begin"/>
      </w:r>
      <w:r w:rsidR="006B136F">
        <w:rPr>
          <w:caps/>
        </w:rPr>
        <w:instrText xml:space="preserve"> TOC \o "1-3" \z </w:instrText>
      </w:r>
      <w:r>
        <w:rPr>
          <w:caps/>
        </w:rPr>
        <w:fldChar w:fldCharType="separate"/>
      </w:r>
      <w:r w:rsidR="00611FF7">
        <w:t>Obsah</w:t>
      </w:r>
      <w:r w:rsidR="00611FF7">
        <w:rPr>
          <w:webHidden/>
        </w:rPr>
        <w:tab/>
      </w:r>
      <w:r w:rsidR="00611FF7">
        <w:rPr>
          <w:webHidden/>
        </w:rPr>
        <w:fldChar w:fldCharType="begin"/>
      </w:r>
      <w:r w:rsidR="00611FF7">
        <w:rPr>
          <w:webHidden/>
        </w:rPr>
        <w:instrText xml:space="preserve"> PAGEREF _Toc164100229 \h </w:instrText>
      </w:r>
      <w:r w:rsidR="00611FF7">
        <w:rPr>
          <w:webHidden/>
        </w:rPr>
      </w:r>
      <w:r w:rsidR="00611FF7">
        <w:rPr>
          <w:webHidden/>
        </w:rPr>
        <w:fldChar w:fldCharType="separate"/>
      </w:r>
      <w:r w:rsidR="00611FF7">
        <w:rPr>
          <w:webHidden/>
        </w:rPr>
        <w:t>3</w:t>
      </w:r>
      <w:r w:rsidR="00611FF7">
        <w:rPr>
          <w:webHidden/>
        </w:rPr>
        <w:fldChar w:fldCharType="end"/>
      </w:r>
    </w:p>
    <w:p w14:paraId="4BE091AB" w14:textId="7DDBAE16"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Anotácia</w:t>
      </w:r>
      <w:r>
        <w:rPr>
          <w:webHidden/>
        </w:rPr>
        <w:tab/>
      </w:r>
      <w:r>
        <w:rPr>
          <w:webHidden/>
        </w:rPr>
        <w:fldChar w:fldCharType="begin"/>
      </w:r>
      <w:r>
        <w:rPr>
          <w:webHidden/>
        </w:rPr>
        <w:instrText xml:space="preserve"> PAGEREF _Toc164100230 \h </w:instrText>
      </w:r>
      <w:r>
        <w:rPr>
          <w:webHidden/>
        </w:rPr>
      </w:r>
      <w:r>
        <w:rPr>
          <w:webHidden/>
        </w:rPr>
        <w:fldChar w:fldCharType="separate"/>
      </w:r>
      <w:r>
        <w:rPr>
          <w:webHidden/>
        </w:rPr>
        <w:t>3</w:t>
      </w:r>
      <w:r>
        <w:rPr>
          <w:webHidden/>
        </w:rPr>
        <w:fldChar w:fldCharType="end"/>
      </w:r>
    </w:p>
    <w:p w14:paraId="01412398" w14:textId="782A1D4F"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1</w:t>
      </w:r>
      <w:r>
        <w:rPr>
          <w:rFonts w:asciiTheme="minorHAnsi" w:eastAsiaTheme="minorEastAsia" w:hAnsiTheme="minorHAnsi" w:cstheme="minorBidi"/>
          <w:b w:val="0"/>
          <w:bCs w:val="0"/>
          <w:kern w:val="2"/>
          <w:szCs w:val="24"/>
          <w:lang w:val="en-GB" w:eastAsia="ja-JP"/>
          <w14:ligatures w14:val="standardContextual"/>
        </w:rPr>
        <w:tab/>
      </w:r>
      <w:r>
        <w:t>VPN</w:t>
      </w:r>
      <w:r>
        <w:rPr>
          <w:webHidden/>
        </w:rPr>
        <w:tab/>
      </w:r>
      <w:r>
        <w:rPr>
          <w:webHidden/>
        </w:rPr>
        <w:fldChar w:fldCharType="begin"/>
      </w:r>
      <w:r>
        <w:rPr>
          <w:webHidden/>
        </w:rPr>
        <w:instrText xml:space="preserve"> PAGEREF _Toc164100231 \h </w:instrText>
      </w:r>
      <w:r>
        <w:rPr>
          <w:webHidden/>
        </w:rPr>
      </w:r>
      <w:r>
        <w:rPr>
          <w:webHidden/>
        </w:rPr>
        <w:fldChar w:fldCharType="separate"/>
      </w:r>
      <w:r>
        <w:rPr>
          <w:webHidden/>
        </w:rPr>
        <w:t>4</w:t>
      </w:r>
      <w:r>
        <w:rPr>
          <w:webHidden/>
        </w:rPr>
        <w:fldChar w:fldCharType="end"/>
      </w:r>
    </w:p>
    <w:p w14:paraId="3AFF22DC" w14:textId="75599996" w:rsidR="00611FF7" w:rsidRDefault="00611FF7">
      <w:pPr>
        <w:pStyle w:val="TOC2"/>
        <w:rPr>
          <w:rFonts w:asciiTheme="minorHAnsi" w:eastAsiaTheme="minorEastAsia" w:hAnsiTheme="minorHAnsi" w:cstheme="minorBidi"/>
          <w:kern w:val="2"/>
          <w:szCs w:val="24"/>
          <w:lang w:val="en-GB" w:eastAsia="ja-JP"/>
          <w14:ligatures w14:val="standardContextual"/>
        </w:rPr>
      </w:pPr>
      <w:r>
        <w:t>1.1</w:t>
      </w:r>
      <w:r>
        <w:rPr>
          <w:rFonts w:asciiTheme="minorHAnsi" w:eastAsiaTheme="minorEastAsia" w:hAnsiTheme="minorHAnsi" w:cstheme="minorBidi"/>
          <w:kern w:val="2"/>
          <w:szCs w:val="24"/>
          <w:lang w:val="en-GB" w:eastAsia="ja-JP"/>
          <w14:ligatures w14:val="standardContextual"/>
        </w:rPr>
        <w:tab/>
      </w:r>
      <w:r>
        <w:t>Na akom princípe funguje</w:t>
      </w:r>
      <w:r>
        <w:rPr>
          <w:webHidden/>
        </w:rPr>
        <w:tab/>
      </w:r>
      <w:r>
        <w:rPr>
          <w:webHidden/>
        </w:rPr>
        <w:fldChar w:fldCharType="begin"/>
      </w:r>
      <w:r>
        <w:rPr>
          <w:webHidden/>
        </w:rPr>
        <w:instrText xml:space="preserve"> PAGEREF _Toc164100232 \h </w:instrText>
      </w:r>
      <w:r>
        <w:rPr>
          <w:webHidden/>
        </w:rPr>
      </w:r>
      <w:r>
        <w:rPr>
          <w:webHidden/>
        </w:rPr>
        <w:fldChar w:fldCharType="separate"/>
      </w:r>
      <w:r>
        <w:rPr>
          <w:webHidden/>
        </w:rPr>
        <w:t>4</w:t>
      </w:r>
      <w:r>
        <w:rPr>
          <w:webHidden/>
        </w:rPr>
        <w:fldChar w:fldCharType="end"/>
      </w:r>
    </w:p>
    <w:p w14:paraId="68E924F1" w14:textId="7E1C8511" w:rsidR="00611FF7" w:rsidRDefault="00611FF7">
      <w:pPr>
        <w:pStyle w:val="TOC3"/>
        <w:rPr>
          <w:rFonts w:asciiTheme="minorHAnsi" w:eastAsiaTheme="minorEastAsia" w:hAnsiTheme="minorHAnsi" w:cstheme="minorBidi"/>
          <w:iCs w:val="0"/>
          <w:kern w:val="2"/>
          <w:lang w:val="en-GB" w:eastAsia="ja-JP"/>
          <w14:ligatures w14:val="standardContextual"/>
        </w:rPr>
      </w:pPr>
      <w:r>
        <w:t>1.1.1</w:t>
      </w:r>
      <w:r>
        <w:rPr>
          <w:rFonts w:asciiTheme="minorHAnsi" w:eastAsiaTheme="minorEastAsia" w:hAnsiTheme="minorHAnsi" w:cstheme="minorBidi"/>
          <w:iCs w:val="0"/>
          <w:kern w:val="2"/>
          <w:lang w:val="en-GB" w:eastAsia="ja-JP"/>
          <w14:ligatures w14:val="standardContextual"/>
        </w:rPr>
        <w:tab/>
      </w:r>
      <w:r>
        <w:t>Čo nie je VPN</w:t>
      </w:r>
      <w:r>
        <w:rPr>
          <w:webHidden/>
        </w:rPr>
        <w:tab/>
      </w:r>
      <w:r>
        <w:rPr>
          <w:webHidden/>
        </w:rPr>
        <w:fldChar w:fldCharType="begin"/>
      </w:r>
      <w:r>
        <w:rPr>
          <w:webHidden/>
        </w:rPr>
        <w:instrText xml:space="preserve"> PAGEREF _Toc164100233 \h </w:instrText>
      </w:r>
      <w:r>
        <w:rPr>
          <w:webHidden/>
        </w:rPr>
      </w:r>
      <w:r>
        <w:rPr>
          <w:webHidden/>
        </w:rPr>
        <w:fldChar w:fldCharType="separate"/>
      </w:r>
      <w:r>
        <w:rPr>
          <w:webHidden/>
        </w:rPr>
        <w:t>4</w:t>
      </w:r>
      <w:r>
        <w:rPr>
          <w:webHidden/>
        </w:rPr>
        <w:fldChar w:fldCharType="end"/>
      </w:r>
    </w:p>
    <w:p w14:paraId="533B20BE" w14:textId="31F90720" w:rsidR="00611FF7" w:rsidRDefault="00611FF7">
      <w:pPr>
        <w:pStyle w:val="TOC2"/>
        <w:rPr>
          <w:rFonts w:asciiTheme="minorHAnsi" w:eastAsiaTheme="minorEastAsia" w:hAnsiTheme="minorHAnsi" w:cstheme="minorBidi"/>
          <w:kern w:val="2"/>
          <w:szCs w:val="24"/>
          <w:lang w:val="en-GB" w:eastAsia="ja-JP"/>
          <w14:ligatures w14:val="standardContextual"/>
        </w:rPr>
      </w:pPr>
      <w:r>
        <w:t>1.2</w:t>
      </w:r>
      <w:r>
        <w:rPr>
          <w:rFonts w:asciiTheme="minorHAnsi" w:eastAsiaTheme="minorEastAsia" w:hAnsiTheme="minorHAnsi" w:cstheme="minorBidi"/>
          <w:kern w:val="2"/>
          <w:szCs w:val="24"/>
          <w:lang w:val="en-GB" w:eastAsia="ja-JP"/>
          <w14:ligatures w14:val="standardContextual"/>
        </w:rPr>
        <w:tab/>
      </w:r>
      <w:r>
        <w:t>Na čo sa používa</w:t>
      </w:r>
      <w:r>
        <w:rPr>
          <w:webHidden/>
        </w:rPr>
        <w:tab/>
      </w:r>
      <w:r>
        <w:rPr>
          <w:webHidden/>
        </w:rPr>
        <w:fldChar w:fldCharType="begin"/>
      </w:r>
      <w:r>
        <w:rPr>
          <w:webHidden/>
        </w:rPr>
        <w:instrText xml:space="preserve"> PAGEREF _Toc164100234 \h </w:instrText>
      </w:r>
      <w:r>
        <w:rPr>
          <w:webHidden/>
        </w:rPr>
      </w:r>
      <w:r>
        <w:rPr>
          <w:webHidden/>
        </w:rPr>
        <w:fldChar w:fldCharType="separate"/>
      </w:r>
      <w:r>
        <w:rPr>
          <w:webHidden/>
        </w:rPr>
        <w:t>5</w:t>
      </w:r>
      <w:r>
        <w:rPr>
          <w:webHidden/>
        </w:rPr>
        <w:fldChar w:fldCharType="end"/>
      </w:r>
    </w:p>
    <w:p w14:paraId="1E640825" w14:textId="6C73755C"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2</w:t>
      </w:r>
      <w:r>
        <w:rPr>
          <w:rFonts w:asciiTheme="minorHAnsi" w:eastAsiaTheme="minorEastAsia" w:hAnsiTheme="minorHAnsi" w:cstheme="minorBidi"/>
          <w:b w:val="0"/>
          <w:bCs w:val="0"/>
          <w:kern w:val="2"/>
          <w:szCs w:val="24"/>
          <w:lang w:val="en-GB" w:eastAsia="ja-JP"/>
          <w14:ligatures w14:val="standardContextual"/>
        </w:rPr>
        <w:tab/>
      </w:r>
      <w:r>
        <w:t>Ilustrácie, tabuľky, rovnice</w:t>
      </w:r>
      <w:r>
        <w:rPr>
          <w:webHidden/>
        </w:rPr>
        <w:tab/>
      </w:r>
      <w:r>
        <w:rPr>
          <w:webHidden/>
        </w:rPr>
        <w:fldChar w:fldCharType="begin"/>
      </w:r>
      <w:r>
        <w:rPr>
          <w:webHidden/>
        </w:rPr>
        <w:instrText xml:space="preserve"> PAGEREF _Toc164100235 \h </w:instrText>
      </w:r>
      <w:r>
        <w:rPr>
          <w:webHidden/>
        </w:rPr>
      </w:r>
      <w:r>
        <w:rPr>
          <w:webHidden/>
        </w:rPr>
        <w:fldChar w:fldCharType="separate"/>
      </w:r>
      <w:r>
        <w:rPr>
          <w:webHidden/>
        </w:rPr>
        <w:t>6</w:t>
      </w:r>
      <w:r>
        <w:rPr>
          <w:webHidden/>
        </w:rPr>
        <w:fldChar w:fldCharType="end"/>
      </w:r>
    </w:p>
    <w:p w14:paraId="7E99353A" w14:textId="3237B7C2" w:rsidR="00611FF7" w:rsidRDefault="00611FF7">
      <w:pPr>
        <w:pStyle w:val="TOC2"/>
        <w:rPr>
          <w:rFonts w:asciiTheme="minorHAnsi" w:eastAsiaTheme="minorEastAsia" w:hAnsiTheme="minorHAnsi" w:cstheme="minorBidi"/>
          <w:kern w:val="2"/>
          <w:szCs w:val="24"/>
          <w:lang w:val="en-GB" w:eastAsia="ja-JP"/>
          <w14:ligatures w14:val="standardContextual"/>
        </w:rPr>
      </w:pPr>
      <w:r>
        <w:t>2.1</w:t>
      </w:r>
      <w:r>
        <w:rPr>
          <w:rFonts w:asciiTheme="minorHAnsi" w:eastAsiaTheme="minorEastAsia" w:hAnsiTheme="minorHAnsi" w:cstheme="minorBidi"/>
          <w:kern w:val="2"/>
          <w:szCs w:val="24"/>
          <w:lang w:val="en-GB" w:eastAsia="ja-JP"/>
          <w14:ligatures w14:val="standardContextual"/>
        </w:rPr>
        <w:tab/>
      </w:r>
      <w:r>
        <w:t>Ilustrácie</w:t>
      </w:r>
      <w:r>
        <w:rPr>
          <w:webHidden/>
        </w:rPr>
        <w:tab/>
      </w:r>
      <w:r>
        <w:rPr>
          <w:webHidden/>
        </w:rPr>
        <w:fldChar w:fldCharType="begin"/>
      </w:r>
      <w:r>
        <w:rPr>
          <w:webHidden/>
        </w:rPr>
        <w:instrText xml:space="preserve"> PAGEREF _Toc164100236 \h </w:instrText>
      </w:r>
      <w:r>
        <w:rPr>
          <w:webHidden/>
        </w:rPr>
      </w:r>
      <w:r>
        <w:rPr>
          <w:webHidden/>
        </w:rPr>
        <w:fldChar w:fldCharType="separate"/>
      </w:r>
      <w:r>
        <w:rPr>
          <w:webHidden/>
        </w:rPr>
        <w:t>6</w:t>
      </w:r>
      <w:r>
        <w:rPr>
          <w:webHidden/>
        </w:rPr>
        <w:fldChar w:fldCharType="end"/>
      </w:r>
    </w:p>
    <w:p w14:paraId="569BDE57" w14:textId="270A2BBE" w:rsidR="00611FF7" w:rsidRDefault="00611FF7">
      <w:pPr>
        <w:pStyle w:val="TOC2"/>
        <w:rPr>
          <w:rFonts w:asciiTheme="minorHAnsi" w:eastAsiaTheme="minorEastAsia" w:hAnsiTheme="minorHAnsi" w:cstheme="minorBidi"/>
          <w:kern w:val="2"/>
          <w:szCs w:val="24"/>
          <w:lang w:val="en-GB" w:eastAsia="ja-JP"/>
          <w14:ligatures w14:val="standardContextual"/>
        </w:rPr>
      </w:pPr>
      <w:r>
        <w:t>2.2</w:t>
      </w:r>
      <w:r>
        <w:rPr>
          <w:rFonts w:asciiTheme="minorHAnsi" w:eastAsiaTheme="minorEastAsia" w:hAnsiTheme="minorHAnsi" w:cstheme="minorBidi"/>
          <w:kern w:val="2"/>
          <w:szCs w:val="24"/>
          <w:lang w:val="en-GB" w:eastAsia="ja-JP"/>
          <w14:ligatures w14:val="standardContextual"/>
        </w:rPr>
        <w:tab/>
      </w:r>
      <w:r>
        <w:t>Tabuľky</w:t>
      </w:r>
      <w:r>
        <w:rPr>
          <w:webHidden/>
        </w:rPr>
        <w:tab/>
      </w:r>
      <w:r>
        <w:rPr>
          <w:webHidden/>
        </w:rPr>
        <w:fldChar w:fldCharType="begin"/>
      </w:r>
      <w:r>
        <w:rPr>
          <w:webHidden/>
        </w:rPr>
        <w:instrText xml:space="preserve"> PAGEREF _Toc164100237 \h </w:instrText>
      </w:r>
      <w:r>
        <w:rPr>
          <w:webHidden/>
        </w:rPr>
      </w:r>
      <w:r>
        <w:rPr>
          <w:webHidden/>
        </w:rPr>
        <w:fldChar w:fldCharType="separate"/>
      </w:r>
      <w:r>
        <w:rPr>
          <w:webHidden/>
        </w:rPr>
        <w:t>6</w:t>
      </w:r>
      <w:r>
        <w:rPr>
          <w:webHidden/>
        </w:rPr>
        <w:fldChar w:fldCharType="end"/>
      </w:r>
    </w:p>
    <w:p w14:paraId="34AD9B94" w14:textId="59A757C0" w:rsidR="00611FF7" w:rsidRDefault="00611FF7">
      <w:pPr>
        <w:pStyle w:val="TOC2"/>
        <w:rPr>
          <w:rFonts w:asciiTheme="minorHAnsi" w:eastAsiaTheme="minorEastAsia" w:hAnsiTheme="minorHAnsi" w:cstheme="minorBidi"/>
          <w:kern w:val="2"/>
          <w:szCs w:val="24"/>
          <w:lang w:val="en-GB" w:eastAsia="ja-JP"/>
          <w14:ligatures w14:val="standardContextual"/>
        </w:rPr>
      </w:pPr>
      <w:r>
        <w:t>2.3</w:t>
      </w:r>
      <w:r>
        <w:rPr>
          <w:rFonts w:asciiTheme="minorHAnsi" w:eastAsiaTheme="minorEastAsia" w:hAnsiTheme="minorHAnsi" w:cstheme="minorBidi"/>
          <w:kern w:val="2"/>
          <w:szCs w:val="24"/>
          <w:lang w:val="en-GB" w:eastAsia="ja-JP"/>
          <w14:ligatures w14:val="standardContextual"/>
        </w:rPr>
        <w:tab/>
      </w:r>
      <w:r>
        <w:t>Zdrojový kód programu</w:t>
      </w:r>
      <w:r>
        <w:rPr>
          <w:webHidden/>
        </w:rPr>
        <w:tab/>
      </w:r>
      <w:r>
        <w:rPr>
          <w:webHidden/>
        </w:rPr>
        <w:fldChar w:fldCharType="begin"/>
      </w:r>
      <w:r>
        <w:rPr>
          <w:webHidden/>
        </w:rPr>
        <w:instrText xml:space="preserve"> PAGEREF _Toc164100238 \h </w:instrText>
      </w:r>
      <w:r>
        <w:rPr>
          <w:webHidden/>
        </w:rPr>
      </w:r>
      <w:r>
        <w:rPr>
          <w:webHidden/>
        </w:rPr>
        <w:fldChar w:fldCharType="separate"/>
      </w:r>
      <w:r>
        <w:rPr>
          <w:webHidden/>
        </w:rPr>
        <w:t>7</w:t>
      </w:r>
      <w:r>
        <w:rPr>
          <w:webHidden/>
        </w:rPr>
        <w:fldChar w:fldCharType="end"/>
      </w:r>
    </w:p>
    <w:p w14:paraId="03364CCB" w14:textId="59095C2F" w:rsidR="00611FF7" w:rsidRDefault="00611FF7">
      <w:pPr>
        <w:pStyle w:val="TOC2"/>
        <w:rPr>
          <w:rFonts w:asciiTheme="minorHAnsi" w:eastAsiaTheme="minorEastAsia" w:hAnsiTheme="minorHAnsi" w:cstheme="minorBidi"/>
          <w:kern w:val="2"/>
          <w:szCs w:val="24"/>
          <w:lang w:val="en-GB" w:eastAsia="ja-JP"/>
          <w14:ligatures w14:val="standardContextual"/>
        </w:rPr>
      </w:pPr>
      <w:r>
        <w:t>2.4</w:t>
      </w:r>
      <w:r>
        <w:rPr>
          <w:rFonts w:asciiTheme="minorHAnsi" w:eastAsiaTheme="minorEastAsia" w:hAnsiTheme="minorHAnsi" w:cstheme="minorBidi"/>
          <w:kern w:val="2"/>
          <w:szCs w:val="24"/>
          <w:lang w:val="en-GB" w:eastAsia="ja-JP"/>
          <w14:ligatures w14:val="standardContextual"/>
        </w:rPr>
        <w:tab/>
      </w:r>
      <w:r>
        <w:t>Rovnice, vzorce</w:t>
      </w:r>
      <w:r>
        <w:rPr>
          <w:webHidden/>
        </w:rPr>
        <w:tab/>
      </w:r>
      <w:r>
        <w:rPr>
          <w:webHidden/>
        </w:rPr>
        <w:fldChar w:fldCharType="begin"/>
      </w:r>
      <w:r>
        <w:rPr>
          <w:webHidden/>
        </w:rPr>
        <w:instrText xml:space="preserve"> PAGEREF _Toc164100239 \h </w:instrText>
      </w:r>
      <w:r>
        <w:rPr>
          <w:webHidden/>
        </w:rPr>
      </w:r>
      <w:r>
        <w:rPr>
          <w:webHidden/>
        </w:rPr>
        <w:fldChar w:fldCharType="separate"/>
      </w:r>
      <w:r>
        <w:rPr>
          <w:webHidden/>
        </w:rPr>
        <w:t>7</w:t>
      </w:r>
      <w:r>
        <w:rPr>
          <w:webHidden/>
        </w:rPr>
        <w:fldChar w:fldCharType="end"/>
      </w:r>
    </w:p>
    <w:p w14:paraId="552CBAEC" w14:textId="7D362887"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3</w:t>
      </w:r>
      <w:r>
        <w:rPr>
          <w:rFonts w:asciiTheme="minorHAnsi" w:eastAsiaTheme="minorEastAsia" w:hAnsiTheme="minorHAnsi" w:cstheme="minorBidi"/>
          <w:b w:val="0"/>
          <w:bCs w:val="0"/>
          <w:kern w:val="2"/>
          <w:szCs w:val="24"/>
          <w:lang w:val="en-GB" w:eastAsia="ja-JP"/>
          <w14:ligatures w14:val="standardContextual"/>
        </w:rPr>
        <w:tab/>
      </w:r>
      <w:r>
        <w:t>Záver</w:t>
      </w:r>
      <w:r>
        <w:rPr>
          <w:webHidden/>
        </w:rPr>
        <w:tab/>
      </w:r>
      <w:r>
        <w:rPr>
          <w:webHidden/>
        </w:rPr>
        <w:fldChar w:fldCharType="begin"/>
      </w:r>
      <w:r>
        <w:rPr>
          <w:webHidden/>
        </w:rPr>
        <w:instrText xml:space="preserve"> PAGEREF _Toc164100240 \h </w:instrText>
      </w:r>
      <w:r>
        <w:rPr>
          <w:webHidden/>
        </w:rPr>
      </w:r>
      <w:r>
        <w:rPr>
          <w:webHidden/>
        </w:rPr>
        <w:fldChar w:fldCharType="separate"/>
      </w:r>
      <w:r>
        <w:rPr>
          <w:webHidden/>
        </w:rPr>
        <w:t>8</w:t>
      </w:r>
      <w:r>
        <w:rPr>
          <w:webHidden/>
        </w:rPr>
        <w:fldChar w:fldCharType="end"/>
      </w:r>
    </w:p>
    <w:p w14:paraId="300BCBE6" w14:textId="248705F2" w:rsidR="00611FF7" w:rsidRDefault="00611FF7">
      <w:pPr>
        <w:pStyle w:val="TOC1"/>
        <w:rPr>
          <w:rFonts w:asciiTheme="minorHAnsi" w:eastAsiaTheme="minorEastAsia" w:hAnsiTheme="minorHAnsi" w:cstheme="minorBidi"/>
          <w:b w:val="0"/>
          <w:bCs w:val="0"/>
          <w:kern w:val="2"/>
          <w:szCs w:val="24"/>
          <w:lang w:val="en-GB" w:eastAsia="ja-JP"/>
          <w14:ligatures w14:val="standardContextual"/>
        </w:rPr>
      </w:pPr>
      <w:r>
        <w:t xml:space="preserve">Zoznam použitej literatúry </w:t>
      </w:r>
      <w:r w:rsidRPr="00A057E1">
        <w:rPr>
          <w:color w:val="A6A6A6"/>
        </w:rPr>
        <w:t>(Nadpis Kapitoly, bez čísla)</w:t>
      </w:r>
      <w:r>
        <w:rPr>
          <w:webHidden/>
        </w:rPr>
        <w:tab/>
      </w:r>
      <w:r>
        <w:rPr>
          <w:webHidden/>
        </w:rPr>
        <w:fldChar w:fldCharType="begin"/>
      </w:r>
      <w:r>
        <w:rPr>
          <w:webHidden/>
        </w:rPr>
        <w:instrText xml:space="preserve"> PAGEREF _Toc164100241 \h </w:instrText>
      </w:r>
      <w:r>
        <w:rPr>
          <w:webHidden/>
        </w:rPr>
      </w:r>
      <w:r>
        <w:rPr>
          <w:webHidden/>
        </w:rPr>
        <w:fldChar w:fldCharType="separate"/>
      </w:r>
      <w:r>
        <w:rPr>
          <w:webHidden/>
        </w:rPr>
        <w:t>9</w:t>
      </w:r>
      <w:r>
        <w:rPr>
          <w:webHidden/>
        </w:rPr>
        <w:fldChar w:fldCharType="end"/>
      </w:r>
    </w:p>
    <w:p w14:paraId="3F010E08" w14:textId="4F9A1111"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26841D34" w14:textId="77777777" w:rsidR="00F976B1" w:rsidRDefault="00F976B1" w:rsidP="00FD275C">
      <w:pPr>
        <w:sectPr w:rsidR="00F976B1" w:rsidSect="00E375B4">
          <w:footerReference w:type="default" r:id="rId8"/>
          <w:pgSz w:w="11906" w:h="16838" w:code="9"/>
          <w:pgMar w:top="1418" w:right="1418" w:bottom="1418" w:left="1985" w:header="851" w:footer="680" w:gutter="0"/>
          <w:pgNumType w:start="3"/>
          <w:cols w:space="708"/>
          <w:titlePg/>
          <w:docGrid w:linePitch="360"/>
        </w:sectPr>
      </w:pPr>
    </w:p>
    <w:p w14:paraId="356114A1" w14:textId="05A8D321" w:rsidR="00FD275C" w:rsidRPr="000F658B" w:rsidRDefault="00D7758C" w:rsidP="00FD275C">
      <w:pPr>
        <w:pStyle w:val="NadpisKapitoly"/>
        <w:numPr>
          <w:ilvl w:val="0"/>
          <w:numId w:val="0"/>
        </w:numPr>
        <w:rPr>
          <w:color w:val="A6A6A6"/>
        </w:rPr>
      </w:pPr>
      <w:bookmarkStart w:id="2" w:name="_Toc164100230"/>
      <w:bookmarkEnd w:id="0"/>
      <w:r>
        <w:lastRenderedPageBreak/>
        <w:t>Anotácia</w:t>
      </w:r>
      <w:bookmarkEnd w:id="2"/>
    </w:p>
    <w:p w14:paraId="68613BED" w14:textId="77777777" w:rsidR="00A23F0B" w:rsidRDefault="00A23F0B" w:rsidP="00FD3D3F">
      <w:pPr>
        <w:pStyle w:val="NormalnytextDP"/>
      </w:pPr>
    </w:p>
    <w:p w14:paraId="7544F253" w14:textId="77777777" w:rsidR="00D7758C" w:rsidRDefault="00D7758C" w:rsidP="00FD3D3F">
      <w:pPr>
        <w:pStyle w:val="NormalnytextDP"/>
      </w:pPr>
    </w:p>
    <w:p w14:paraId="71114453" w14:textId="77777777" w:rsidR="00D7758C" w:rsidRDefault="00D7758C" w:rsidP="00FD3D3F">
      <w:pPr>
        <w:pStyle w:val="NormalnytextDP"/>
      </w:pPr>
    </w:p>
    <w:p w14:paraId="3E770CD4" w14:textId="77777777" w:rsidR="00D7758C" w:rsidRDefault="00D7758C" w:rsidP="00FD3D3F">
      <w:pPr>
        <w:pStyle w:val="NormalnytextDP"/>
      </w:pPr>
    </w:p>
    <w:p w14:paraId="7833F169" w14:textId="77777777" w:rsidR="00D7758C" w:rsidRDefault="00D7758C" w:rsidP="00FD3D3F">
      <w:pPr>
        <w:pStyle w:val="NormalnytextDP"/>
      </w:pPr>
    </w:p>
    <w:p w14:paraId="7BC14586" w14:textId="77777777" w:rsidR="00D7758C" w:rsidRDefault="00D7758C" w:rsidP="00FD3D3F">
      <w:pPr>
        <w:pStyle w:val="NormalnytextDP"/>
      </w:pPr>
    </w:p>
    <w:p w14:paraId="4095139A" w14:textId="77777777" w:rsidR="00D7758C" w:rsidRDefault="00D7758C" w:rsidP="00FD3D3F">
      <w:pPr>
        <w:pStyle w:val="NormalnytextDP"/>
      </w:pPr>
    </w:p>
    <w:p w14:paraId="321DC068" w14:textId="77777777" w:rsidR="00D7758C" w:rsidRDefault="00D7758C" w:rsidP="00FD3D3F">
      <w:pPr>
        <w:pStyle w:val="NormalnytextDP"/>
      </w:pPr>
    </w:p>
    <w:p w14:paraId="3A6B17DE" w14:textId="77777777" w:rsidR="00D7758C" w:rsidRDefault="00D7758C" w:rsidP="00FD3D3F">
      <w:pPr>
        <w:pStyle w:val="NormalnytextDP"/>
      </w:pPr>
    </w:p>
    <w:p w14:paraId="397F816E" w14:textId="77777777" w:rsidR="00D7758C" w:rsidRDefault="00D7758C" w:rsidP="00FD3D3F">
      <w:pPr>
        <w:pStyle w:val="NormalnytextDP"/>
      </w:pPr>
    </w:p>
    <w:p w14:paraId="6B95345F"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607116D" w14:textId="77777777" w:rsidR="00D7758C" w:rsidRDefault="00D7758C" w:rsidP="00D7758C">
      <w:pPr>
        <w:pStyle w:val="NormalnytextDP"/>
      </w:pPr>
    </w:p>
    <w:p w14:paraId="6834789C" w14:textId="77777777" w:rsidR="00D7758C" w:rsidRDefault="00D7758C" w:rsidP="00D7758C">
      <w:pPr>
        <w:pStyle w:val="NormalnytextDP"/>
      </w:pPr>
    </w:p>
    <w:p w14:paraId="4003D5BC" w14:textId="77777777" w:rsidR="00D7758C" w:rsidRPr="00D7758C" w:rsidRDefault="00D7758C" w:rsidP="00D7758C">
      <w:pPr>
        <w:pStyle w:val="NormalnytextDP"/>
      </w:pPr>
    </w:p>
    <w:p w14:paraId="6E2B57B3" w14:textId="2D1A0C0C" w:rsidR="00FD275C" w:rsidRPr="00AB0F16" w:rsidRDefault="00AB0F16" w:rsidP="00AB0F16">
      <w:pPr>
        <w:pStyle w:val="NadpisKapitoly"/>
      </w:pPr>
      <w:bookmarkStart w:id="3" w:name="_Toc164100231"/>
      <w:r w:rsidRPr="00AB0F16">
        <w:lastRenderedPageBreak/>
        <w:t>VPN</w:t>
      </w:r>
      <w:bookmarkEnd w:id="3"/>
    </w:p>
    <w:p w14:paraId="5060050D" w14:textId="15C9A5B6" w:rsidR="009B04D2" w:rsidRPr="00C95B48" w:rsidRDefault="000067DD" w:rsidP="009B04D2">
      <w:pPr>
        <w:pStyle w:val="NormalnytextDP"/>
        <w:ind w:firstLine="432"/>
      </w:pPr>
      <w:r>
        <w:t xml:space="preserve">Je to </w:t>
      </w:r>
      <w:r w:rsidR="009B04D2">
        <w:t>počítačová sieť</w:t>
      </w:r>
      <w:r w:rsidR="00290CCF">
        <w:t>,</w:t>
      </w:r>
      <w:r w:rsidR="009B04D2">
        <w:t xml:space="preserve"> ktorá sa používa na prepojenie počítačov</w:t>
      </w:r>
      <w:r w:rsidR="00290CCF">
        <w:t>,</w:t>
      </w:r>
      <w:r w:rsidR="009B04D2">
        <w:t xml:space="preserve"> ktoré sa prepájajú medzi sebou pomocou internetového prepojenia pričom sa nemusia nachádzať na tej istej sieti.[1]</w:t>
      </w:r>
    </w:p>
    <w:p w14:paraId="468128E1" w14:textId="26146EED" w:rsidR="00FD275C" w:rsidRPr="000F658B" w:rsidRDefault="009464C8" w:rsidP="00FD275C">
      <w:pPr>
        <w:pStyle w:val="PodNadpisKapitoly"/>
        <w:rPr>
          <w:color w:val="A6A6A6"/>
        </w:rPr>
      </w:pPr>
      <w:bookmarkStart w:id="4" w:name="_Toc164100232"/>
      <w:r>
        <w:t>Na akom princípe funguje</w:t>
      </w:r>
      <w:bookmarkEnd w:id="4"/>
      <w:r w:rsidR="005C2AAD">
        <w:t xml:space="preserve"> </w:t>
      </w:r>
    </w:p>
    <w:p w14:paraId="640A0D83" w14:textId="3BF08E50" w:rsidR="00FD275C" w:rsidRDefault="009464C8" w:rsidP="00FD275C">
      <w:pPr>
        <w:pStyle w:val="NormalnytextDP"/>
      </w:pPr>
      <w:r>
        <w:t xml:space="preserve">VPN funguje pomocou vytvorenia virtuálnej miestnosti na internete pričom umožňuje sa do tejto miestnosti pripojiť pomocou </w:t>
      </w:r>
      <w:r w:rsidR="00B901E4">
        <w:t>identifikačného kódu.</w:t>
      </w:r>
    </w:p>
    <w:p w14:paraId="3B3927EA" w14:textId="73E6FF0C" w:rsidR="00392BCE" w:rsidRDefault="00392BCE" w:rsidP="00FD275C">
      <w:pPr>
        <w:pStyle w:val="NormalnytextDP"/>
      </w:pPr>
      <w:r>
        <w:t>VPN presmeruje vašu internetovú aktivitu cez vzdialený server pričom skrýva vašu IP adresu, nerozdeľ od proxy serverov VPN funguje na leveli operačného systému, čo znamená</w:t>
      </w:r>
      <w:r w:rsidR="00290CCF">
        <w:t>,</w:t>
      </w:r>
      <w:r>
        <w:t xml:space="preserve"> že vám umožňuje presmerovať všetku vašu internetovú aktivitu cez váš VPN server nezáležiac od aplikácie a web browseru. [3]</w:t>
      </w:r>
    </w:p>
    <w:p w14:paraId="596BEED6" w14:textId="705AD746" w:rsidR="0066566F" w:rsidRDefault="0066566F" w:rsidP="00FD275C">
      <w:pPr>
        <w:pStyle w:val="NormalnytextDP"/>
      </w:pPr>
      <w:r>
        <w:t>VPN šifruje vaše pripojenie medzi internetom a vašim zariadením to znamená</w:t>
      </w:r>
      <w:r w:rsidR="00290CCF">
        <w:t>,</w:t>
      </w:r>
      <w:r>
        <w:t xml:space="preserve"> že ISP (Internet Service Provider) už z vás nedokáže zbierať informácie o</w:t>
      </w:r>
      <w:r w:rsidR="00290CCF">
        <w:t> </w:t>
      </w:r>
      <w:r>
        <w:t>tom</w:t>
      </w:r>
      <w:r w:rsidR="00290CCF">
        <w:t>,</w:t>
      </w:r>
      <w:r>
        <w:t xml:space="preserve"> čo robíte na internete už iba to</w:t>
      </w:r>
      <w:r w:rsidR="00290CCF">
        <w:t>,</w:t>
      </w:r>
      <w:r>
        <w:t xml:space="preserve"> že ste pripojený na VPN server. [3]</w:t>
      </w:r>
    </w:p>
    <w:p w14:paraId="435F72C3" w14:textId="496D4814" w:rsidR="00881088" w:rsidRPr="00C95B48" w:rsidRDefault="00881088" w:rsidP="00FD275C">
      <w:pPr>
        <w:pStyle w:val="NormalnytextDP"/>
      </w:pPr>
      <w:r>
        <w:t>Toto VPN šifrovanie vás taktiež chráni pred vládnym pozorovaním, pozorovaním zo strany webových stránok, špiónmi alebo hackermi</w:t>
      </w:r>
      <w:r w:rsidR="00290CCF">
        <w:t>,</w:t>
      </w:r>
      <w:r>
        <w:t xml:space="preserve"> ktor</w:t>
      </w:r>
      <w:r w:rsidR="00290CCF">
        <w:t>í</w:t>
      </w:r>
      <w:r>
        <w:t xml:space="preserve"> môžu zachytiť vaše zariadenie. [3]</w:t>
      </w:r>
    </w:p>
    <w:p w14:paraId="70B54942" w14:textId="1EB1CD0F" w:rsidR="00FD275C" w:rsidRPr="000F658B" w:rsidRDefault="00697F16" w:rsidP="00FD275C">
      <w:pPr>
        <w:pStyle w:val="PodNadpiskapitoly3uroven"/>
        <w:rPr>
          <w:color w:val="A6A6A6"/>
        </w:rPr>
      </w:pPr>
      <w:bookmarkStart w:id="5" w:name="_Toc164100233"/>
      <w:r>
        <w:t>Čo nie je VPN</w:t>
      </w:r>
      <w:bookmarkEnd w:id="5"/>
      <w:r w:rsidR="005C2AAD">
        <w:t xml:space="preserve"> </w:t>
      </w:r>
    </w:p>
    <w:p w14:paraId="53C91EF4" w14:textId="7D643578" w:rsidR="00490A81" w:rsidRDefault="00697F16" w:rsidP="0093304B">
      <w:pPr>
        <w:pStyle w:val="NormalnytextDP"/>
      </w:pPr>
      <w:r>
        <w:t>Ako zrejme vieme</w:t>
      </w:r>
      <w:r w:rsidR="00290CCF">
        <w:t>,</w:t>
      </w:r>
      <w:r>
        <w:t xml:space="preserve"> že existujú VPN poskytovatelia napr. </w:t>
      </w:r>
      <w:proofErr w:type="spellStart"/>
      <w:r>
        <w:t>NordVPN</w:t>
      </w:r>
      <w:proofErr w:type="spellEnd"/>
      <w:r>
        <w:t xml:space="preserve">, </w:t>
      </w:r>
      <w:proofErr w:type="spellStart"/>
      <w:r>
        <w:t>ExpresVPN</w:t>
      </w:r>
      <w:proofErr w:type="spellEnd"/>
      <w:r>
        <w:t>, ...</w:t>
      </w:r>
      <w:r>
        <w:br/>
      </w:r>
      <w:r w:rsidR="00290CCF">
        <w:t>K</w:t>
      </w:r>
      <w:r>
        <w:t>torý o sebe hovoria</w:t>
      </w:r>
      <w:r w:rsidR="00290CCF">
        <w:t>,</w:t>
      </w:r>
      <w:r>
        <w:t xml:space="preserve"> že poskytujú VPN služby</w:t>
      </w:r>
      <w:r w:rsidR="00290CCF">
        <w:t>,</w:t>
      </w:r>
      <w:r>
        <w:t xml:space="preserve"> aj keď to</w:t>
      </w:r>
      <w:r w:rsidR="00290CCF">
        <w:t>,</w:t>
      </w:r>
      <w:r>
        <w:t xml:space="preserve"> čo poskytujú nie sú VPN služby</w:t>
      </w:r>
      <w:r w:rsidR="00290CCF">
        <w:t>,</w:t>
      </w:r>
      <w:r>
        <w:t xml:space="preserve"> ale proxy serveri.</w:t>
      </w:r>
    </w:p>
    <w:p w14:paraId="48A2BF95" w14:textId="111AD473" w:rsidR="00697F16" w:rsidRDefault="00697F16" w:rsidP="0093304B">
      <w:pPr>
        <w:pStyle w:val="NormalnytextDP"/>
      </w:pPr>
      <w:r>
        <w:t xml:space="preserve">Proxy serveri sú serveri vytvorené na nepriamu komunikáciu </w:t>
      </w:r>
      <w:r w:rsidR="00290CCF">
        <w:t>s</w:t>
      </w:r>
      <w:r>
        <w:t>o servermi</w:t>
      </w:r>
      <w:r w:rsidR="00290CCF">
        <w:t>,</w:t>
      </w:r>
      <w:r>
        <w:t xml:space="preserve"> na ktoré sa používateľ tejto služby chce dostať bez toho</w:t>
      </w:r>
      <w:r w:rsidR="00290CCF">
        <w:t>,</w:t>
      </w:r>
      <w:r>
        <w:t xml:space="preserve"> aby priamo komunikoval </w:t>
      </w:r>
      <w:r w:rsidR="00290CCF">
        <w:t>s</w:t>
      </w:r>
      <w:r>
        <w:t xml:space="preserve"> cieľovým serverom. </w:t>
      </w:r>
      <w:r w:rsidR="00B901E4">
        <w:t>[2]</w:t>
      </w:r>
    </w:p>
    <w:p w14:paraId="680A08E4" w14:textId="4465DA7E" w:rsidR="00697F16" w:rsidRDefault="00B901E4" w:rsidP="0093304B">
      <w:pPr>
        <w:pStyle w:val="NormalnytextDP"/>
      </w:pPr>
      <w:r>
        <w:t>Proxy serveri sa používajú na simulovanie geografickej polohy</w:t>
      </w:r>
      <w:r w:rsidR="00290CCF">
        <w:t>,</w:t>
      </w:r>
      <w:r>
        <w:t xml:space="preserve"> aby používateľa cieľový server uznal</w:t>
      </w:r>
      <w:r w:rsidR="00290CCF">
        <w:t>,</w:t>
      </w:r>
      <w:r>
        <w:t xml:space="preserve"> ako by sa pripojil z inej geografickej polohy</w:t>
      </w:r>
      <w:r w:rsidR="00290CCF">
        <w:t>,</w:t>
      </w:r>
      <w:r>
        <w:t xml:space="preserve"> ako je používateľova poloha. </w:t>
      </w:r>
      <w:r>
        <w:t>[2]</w:t>
      </w:r>
    </w:p>
    <w:p w14:paraId="0A82EFF1" w14:textId="17D5D5A3" w:rsidR="0066566F" w:rsidRPr="000F658B" w:rsidRDefault="0066566F" w:rsidP="0066566F">
      <w:pPr>
        <w:pStyle w:val="PodNadpisKapitoly"/>
        <w:rPr>
          <w:color w:val="A6A6A6"/>
        </w:rPr>
      </w:pPr>
      <w:bookmarkStart w:id="6" w:name="_Toc164100234"/>
      <w:r>
        <w:lastRenderedPageBreak/>
        <w:t>Na</w:t>
      </w:r>
      <w:r w:rsidR="00290CCF">
        <w:t>,</w:t>
      </w:r>
      <w:r>
        <w:t xml:space="preserve"> </w:t>
      </w:r>
      <w:r w:rsidR="0095773A">
        <w:t>čo sa používa</w:t>
      </w:r>
      <w:bookmarkEnd w:id="6"/>
      <w:r>
        <w:t xml:space="preserve"> </w:t>
      </w:r>
    </w:p>
    <w:p w14:paraId="3436DAA3" w14:textId="48A30480" w:rsidR="0066566F" w:rsidRDefault="0066566F" w:rsidP="0066566F">
      <w:pPr>
        <w:pStyle w:val="NormalnytextDP"/>
      </w:pPr>
      <w:r>
        <w:t>VPN sa primárne používa na</w:t>
      </w:r>
      <w:r w:rsidR="00881088">
        <w:t xml:space="preserve"> prepojenie </w:t>
      </w:r>
      <w:r w:rsidR="0095773A">
        <w:t>dvoch</w:t>
      </w:r>
      <w:r w:rsidR="00881088">
        <w:t xml:space="preserve"> alebo viacerých zariadení na </w:t>
      </w:r>
      <w:r w:rsidR="0095773A">
        <w:t>internete pomocou simulovanej virtuálnej siete</w:t>
      </w:r>
      <w:r w:rsidR="00290CCF">
        <w:t>,</w:t>
      </w:r>
      <w:r w:rsidR="0095773A">
        <w:t xml:space="preserve"> ktorá je prepojená na nie veľmi bezpečnom médiu</w:t>
      </w:r>
      <w:r w:rsidR="00290CCF">
        <w:t>,</w:t>
      </w:r>
      <w:r w:rsidR="0095773A">
        <w:t xml:space="preserve"> ako je Internet a funguje na podobnom princípe ako LAN sieť.</w:t>
      </w:r>
      <w:r w:rsidR="00CC5B18">
        <w:t xml:space="preserve"> [4]</w:t>
      </w:r>
      <w:r w:rsidR="0095773A">
        <w:t xml:space="preserve"> </w:t>
      </w:r>
    </w:p>
    <w:p w14:paraId="5DFC93B5" w14:textId="2B85ED67" w:rsidR="0095773A" w:rsidRDefault="0095773A" w:rsidP="0066566F">
      <w:pPr>
        <w:pStyle w:val="NormalnytextDP"/>
      </w:pPr>
      <w:r>
        <w:t>Taktiež sa používa na prepojenie k</w:t>
      </w:r>
      <w:r w:rsidR="00611FF7">
        <w:t xml:space="preserve"> </w:t>
      </w:r>
      <w:r>
        <w:t xml:space="preserve">Intranetu firiem, zamestnávateľov na vykonávanie vzdialenej práce napr. </w:t>
      </w:r>
      <w:r w:rsidR="00611FF7">
        <w:t xml:space="preserve">Home-Office. </w:t>
      </w:r>
      <w:r w:rsidR="00CC5B18">
        <w:t>[6]</w:t>
      </w:r>
    </w:p>
    <w:p w14:paraId="1BFEB6DE" w14:textId="44A937E7" w:rsidR="00CC5B18" w:rsidRPr="000F658B" w:rsidRDefault="00CC5B18" w:rsidP="00CC5B18">
      <w:pPr>
        <w:pStyle w:val="PodNadpisKapitoly"/>
        <w:rPr>
          <w:color w:val="A6A6A6"/>
        </w:rPr>
      </w:pPr>
      <w:r>
        <w:t>História a Budúcnosť VPN</w:t>
      </w:r>
    </w:p>
    <w:p w14:paraId="66BDADDB" w14:textId="25DFBA56" w:rsidR="00CC5B18" w:rsidRDefault="00CC5B18" w:rsidP="00CC5B18">
      <w:pPr>
        <w:pStyle w:val="NormalnytextDP"/>
      </w:pPr>
      <w:r>
        <w:t>VPN</w:t>
      </w:r>
      <w:r w:rsidR="00290CCF">
        <w:t>,</w:t>
      </w:r>
      <w:r>
        <w:t xml:space="preserve"> ako taká nie je taká mladá prvý krát bola použitá v roku 1996. [5] Ale budúcnosť VPN </w:t>
      </w:r>
      <w:r w:rsidR="005E0A00">
        <w:t>je veľmi optimistická</w:t>
      </w:r>
      <w:r w:rsidR="00C3628D">
        <w:t>,</w:t>
      </w:r>
      <w:r w:rsidR="005E0A00">
        <w:t xml:space="preserve"> pretože technológia sa vyvíja a potreba pre online bezpečnosť narastá. [6]</w:t>
      </w:r>
    </w:p>
    <w:p w14:paraId="435652F6" w14:textId="0FD02D2B" w:rsidR="005E0A00" w:rsidRPr="000F658B" w:rsidRDefault="005E0A00" w:rsidP="005E0A00">
      <w:pPr>
        <w:pStyle w:val="PodNadpiskapitoly3uroven"/>
        <w:rPr>
          <w:color w:val="A6A6A6"/>
        </w:rPr>
      </w:pPr>
      <w:r>
        <w:t>História</w:t>
      </w:r>
    </w:p>
    <w:p w14:paraId="17CA34BF" w14:textId="12FC3A8E" w:rsidR="005E0A00" w:rsidRDefault="005E0A00" w:rsidP="005E0A00">
      <w:pPr>
        <w:pStyle w:val="NormalnytextDP"/>
      </w:pPr>
      <w:r>
        <w:t>Začiatkom roku 2000 bola VPN zvyčajne využívaná a spájaná podnikmi a priemerný online používatelia túto technológiu VPN úplne nepoužívali</w:t>
      </w:r>
      <w:r w:rsidR="003A074B">
        <w:t>. V tomto čase podniky väčšinou používali VPN siete na prístup k súkromným obchodným sieťam. V tomto prípade organizácie a ich zamestnanci mali prístup k firemným dátam a databázam pričom vyzerali akoby sú v kancelárii. Vďaka tomu bezpečnejšie zdieľanie súborov medzi rôznymi kanceláriami bolo možné. [5]</w:t>
      </w:r>
    </w:p>
    <w:p w14:paraId="54415F67" w14:textId="2F68DC24" w:rsidR="003A074B" w:rsidRDefault="003A074B" w:rsidP="005E0A00">
      <w:pPr>
        <w:pStyle w:val="NormalnytextDP"/>
      </w:pPr>
      <w:r>
        <w:t>Po tomto kryptovacie štandardy začali byť silnejšie a nové tunelovanie protokoly boli vytvorené.</w:t>
      </w:r>
      <w:r w:rsidR="00C3628D">
        <w:t xml:space="preserve"> Ako jednotlivci začali zisťovať o potenciálnych online nebezpečenstvách a problémoch </w:t>
      </w:r>
      <w:r w:rsidR="009554E3">
        <w:t>s</w:t>
      </w:r>
      <w:r w:rsidR="00C3628D">
        <w:t>o súkromím používanie VPN sa rozšírilo na individuálne používanie pre používateľov v domácnostiach. Škandály týkajúce sa súkromia</w:t>
      </w:r>
      <w:r w:rsidR="009554E3">
        <w:t>,</w:t>
      </w:r>
      <w:r w:rsidR="00C3628D">
        <w:t xml:space="preserve"> ako napríklad </w:t>
      </w:r>
      <w:proofErr w:type="spellStart"/>
      <w:r w:rsidR="00C3628D">
        <w:t>WikiLeaks</w:t>
      </w:r>
      <w:proofErr w:type="spellEnd"/>
      <w:r w:rsidR="00C3628D">
        <w:t xml:space="preserve"> alebo iné boli vložené do moderného </w:t>
      </w:r>
      <w:proofErr w:type="spellStart"/>
      <w:r w:rsidR="00C3628D">
        <w:t>zeitgestu</w:t>
      </w:r>
      <w:proofErr w:type="spellEnd"/>
      <w:r w:rsidR="00C3628D">
        <w:t xml:space="preserve">. </w:t>
      </w:r>
      <w:r w:rsidR="00BD64EB">
        <w:t>Okolo roku 2017 používatelia internetu v USA zistili</w:t>
      </w:r>
      <w:r w:rsidR="009554E3">
        <w:t>,</w:t>
      </w:r>
      <w:r w:rsidR="00BD64EB">
        <w:t xml:space="preserve"> že poskytovatelia internet služieb môžu zbierať ich históriu vyhľadávania a predávať ju a net neutrality (koncept otvoreného a rovnakého internetu pre všetkých bez ohľadu na zariadenie, aplikáciu a platformu použitú a</w:t>
      </w:r>
      <w:r w:rsidR="009554E3">
        <w:t> obsah, ktorý je sledovaný</w:t>
      </w:r>
      <w:r w:rsidR="00BD64EB">
        <w:t>)</w:t>
      </w:r>
      <w:r w:rsidR="009554E3">
        <w:t xml:space="preserve"> sa stal konceptom, pre ktorí obyvatelia museli bojovať a efektívne prehrali. Snemovňa reprezentantov USA v roku 2019 schválila návrh zákona, ktorý má vrátiť net neutralitu, no nakoniec ho zablokoval Senát. Odvtedy rôzne štáty prijali verzie zákonov o net neutralite. S týmito znalosťami sa používanie sietí VPN stalo pre jednotlivcov legitímnejšou potrebou. [5]</w:t>
      </w:r>
    </w:p>
    <w:p w14:paraId="52D73666" w14:textId="405D70AB" w:rsidR="009554E3" w:rsidRPr="000F658B" w:rsidRDefault="009554E3" w:rsidP="009554E3">
      <w:pPr>
        <w:pStyle w:val="PodNadpiskapitoly3uroven"/>
        <w:rPr>
          <w:color w:val="A6A6A6"/>
        </w:rPr>
      </w:pPr>
      <w:r>
        <w:lastRenderedPageBreak/>
        <w:t>Budúcnosť</w:t>
      </w:r>
    </w:p>
    <w:p w14:paraId="4037B62E" w14:textId="61FB3F3A" w:rsidR="009554E3" w:rsidRDefault="00F27023" w:rsidP="009554E3">
      <w:pPr>
        <w:pStyle w:val="NormalnytextDP"/>
      </w:pPr>
      <w:r>
        <w:t xml:space="preserve">V nedávnych rokoch </w:t>
      </w:r>
      <w:r w:rsidR="00A05858">
        <w:t xml:space="preserve">bola dosť zvýšená potreba pre VPN služby. Z čím viac a viac ľuďmi pracujúcimi a </w:t>
      </w:r>
      <w:r w:rsidR="00A05858">
        <w:t xml:space="preserve">učiacimi </w:t>
      </w:r>
      <w:r w:rsidR="00A05858">
        <w:t>sa na diaľku a vedomými si online súkromím a bezpečnosťou nie je ku podivu že používanie VPN technológií sa zv</w:t>
      </w:r>
      <w:r w:rsidR="00B271BC">
        <w:t>yšuje</w:t>
      </w:r>
      <w:r w:rsidR="00A05858">
        <w:t>.</w:t>
      </w:r>
      <w:r w:rsidR="00335E3A" w:rsidRPr="00335E3A">
        <w:t xml:space="preserve"> </w:t>
      </w:r>
      <w:r w:rsidR="00335E3A">
        <w:t>[6]</w:t>
      </w:r>
    </w:p>
    <w:p w14:paraId="7A95D42D" w14:textId="4E6EBAA9" w:rsidR="00B271BC" w:rsidRDefault="00B271BC" w:rsidP="009554E3">
      <w:pPr>
        <w:pStyle w:val="NormalnytextDP"/>
      </w:pPr>
      <w:r>
        <w:t>Z dôvodu COVID-19 pandémie veľa firiem muselo adaptovať vzdialené pracovisko, preto VPN technológie boli dôležité pre pracujúcich aby mali bezpečný prístup na firemnú sieť z ich komfortnej zóny.</w:t>
      </w:r>
      <w:r w:rsidR="00335E3A" w:rsidRPr="00335E3A">
        <w:t xml:space="preserve"> </w:t>
      </w:r>
      <w:r w:rsidR="00335E3A">
        <w:t>[6]</w:t>
      </w:r>
    </w:p>
    <w:p w14:paraId="4E2530D4" w14:textId="30B79E10" w:rsidR="00B271BC" w:rsidRDefault="00B271BC" w:rsidP="009554E3">
      <w:pPr>
        <w:pStyle w:val="NormalnytextDP"/>
      </w:pPr>
      <w:r>
        <w:t>Samozrejme zvýšené obavy na online bezpečnosť a súkromie hrajú veľkú rolu v narastajúcej potrebe pre VPN služby, ako viac a viac osobných údajov je zverejnených online, jednotlivci si uvedomujú potenciálni risk a snažia sa zistiť spôsoby ako sa chrániť to je tam kde VPN technológie vchádzajú lebo poskytujú anonymitu a chránia osobné údaje.</w:t>
      </w:r>
      <w:r w:rsidR="00335E3A">
        <w:t>[6]</w:t>
      </w:r>
    </w:p>
    <w:p w14:paraId="65B558B8" w14:textId="48431B49" w:rsidR="00FD275C" w:rsidRDefault="00FD275C" w:rsidP="00FD275C">
      <w:pPr>
        <w:pStyle w:val="NadpisKapitoly"/>
      </w:pPr>
      <w:bookmarkStart w:id="7" w:name="_Toc164100235"/>
      <w:r>
        <w:lastRenderedPageBreak/>
        <w:t>Ilustrácie, tabuľky, rovnice</w:t>
      </w:r>
      <w:bookmarkEnd w:id="7"/>
    </w:p>
    <w:p w14:paraId="79198220" w14:textId="77777777" w:rsidR="00FD275C" w:rsidRPr="00B71D7E" w:rsidRDefault="00FD275C" w:rsidP="00FD275C">
      <w:pPr>
        <w:pStyle w:val="NormalnytextDP"/>
      </w:pPr>
      <w:r w:rsidRPr="00B71D7E">
        <w:t>V práci sa môžu vyskytovať okrem slovného textu aj informácie vyjadrené v obrazovej forme a symbolmi.</w:t>
      </w:r>
    </w:p>
    <w:p w14:paraId="62A20C6B" w14:textId="77777777" w:rsidR="00FD275C" w:rsidRPr="00B71D7E" w:rsidRDefault="00FD275C" w:rsidP="00FD275C">
      <w:pPr>
        <w:pStyle w:val="PodNadpisKapitoly"/>
      </w:pPr>
      <w:bookmarkStart w:id="8" w:name="_Ref101952800"/>
      <w:bookmarkStart w:id="9" w:name="_Toc102191187"/>
      <w:bookmarkStart w:id="10" w:name="_Toc164100236"/>
      <w:r w:rsidRPr="00B71D7E">
        <w:t>Ilustrácie</w:t>
      </w:r>
      <w:bookmarkEnd w:id="8"/>
      <w:bookmarkEnd w:id="9"/>
      <w:bookmarkEnd w:id="10"/>
    </w:p>
    <w:p w14:paraId="7DC35C61"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1162AE" w:rsidRPr="00B71D7E">
        <w:t>Obr. </w:t>
      </w:r>
      <w:r w:rsidR="001162AE">
        <w:t>1</w:t>
      </w:r>
      <w:r>
        <w:fldChar w:fldCharType="end"/>
      </w:r>
      <w:r w:rsidRPr="00B71D7E">
        <w:t xml:space="preserve">). </w:t>
      </w:r>
    </w:p>
    <w:p w14:paraId="4ABBEA93" w14:textId="77777777" w:rsidR="00FD275C" w:rsidRPr="00B71D7E" w:rsidRDefault="00A421D0" w:rsidP="00185923">
      <w:pPr>
        <w:pStyle w:val="NormalnytextDP"/>
        <w:ind w:firstLine="0"/>
        <w:jc w:val="center"/>
      </w:pPr>
      <w:r>
        <w:rPr>
          <w:noProof/>
          <w:lang w:eastAsia="sk-SK"/>
        </w:rPr>
        <w:drawing>
          <wp:inline distT="0" distB="0" distL="0" distR="0" wp14:anchorId="7E13749D" wp14:editId="4B6DB19B">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622F4A0" w14:textId="77777777" w:rsidR="00FD275C" w:rsidRPr="000F658B" w:rsidRDefault="00FD275C" w:rsidP="00FD275C">
      <w:pPr>
        <w:pStyle w:val="Caption"/>
        <w:rPr>
          <w:color w:val="A6A6A6"/>
        </w:rPr>
      </w:pPr>
      <w:bookmarkStart w:id="11" w:name="_Ref149718301"/>
      <w:bookmarkStart w:id="12" w:name="_Toc150181788"/>
      <w:bookmarkStart w:id="13" w:name="_Toc304224502"/>
      <w:bookmarkStart w:id="14" w:name="_Toc304224593"/>
      <w:bookmarkStart w:id="15" w:name="_Toc304224713"/>
      <w:r w:rsidRPr="00B71D7E">
        <w:t>Obr. </w:t>
      </w:r>
      <w:r>
        <w:fldChar w:fldCharType="begin"/>
      </w:r>
      <w:r>
        <w:instrText xml:space="preserve"> SEQ Obr. \* ARABIC </w:instrText>
      </w:r>
      <w:r>
        <w:fldChar w:fldCharType="separate"/>
      </w:r>
      <w:r w:rsidR="001162AE">
        <w:rPr>
          <w:noProof/>
        </w:rPr>
        <w:t>1</w:t>
      </w:r>
      <w:r>
        <w:rPr>
          <w:noProof/>
        </w:rPr>
        <w:fldChar w:fldCharType="end"/>
      </w:r>
      <w:bookmarkEnd w:id="11"/>
      <w:r w:rsidRPr="00B71D7E">
        <w:tab/>
      </w:r>
      <w:bookmarkEnd w:id="12"/>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13"/>
      <w:bookmarkEnd w:id="14"/>
      <w:bookmarkEnd w:id="15"/>
    </w:p>
    <w:p w14:paraId="260F7532" w14:textId="77777777" w:rsidR="00FD275C" w:rsidRPr="00B71D7E" w:rsidRDefault="00FD275C" w:rsidP="00FD275C">
      <w:pPr>
        <w:pStyle w:val="PodNadpisKapitoly"/>
      </w:pPr>
      <w:bookmarkStart w:id="16" w:name="_Toc102191188"/>
      <w:bookmarkStart w:id="17" w:name="_Toc164100237"/>
      <w:r w:rsidRPr="00B71D7E">
        <w:t>Tabuľky</w:t>
      </w:r>
      <w:bookmarkEnd w:id="16"/>
      <w:bookmarkEnd w:id="17"/>
    </w:p>
    <w:p w14:paraId="3A0FB530"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07A6CADB" w14:textId="77777777" w:rsidR="00FD275C" w:rsidRPr="000F658B" w:rsidRDefault="00FD275C" w:rsidP="00FD275C">
      <w:pPr>
        <w:pStyle w:val="Caption"/>
        <w:rPr>
          <w:color w:val="A6A6A6"/>
        </w:rPr>
      </w:pPr>
      <w:bookmarkStart w:id="18" w:name="_Toc150181790"/>
      <w:bookmarkStart w:id="19" w:name="_Toc304224503"/>
      <w:bookmarkStart w:id="20" w:name="_Toc304224594"/>
      <w:bookmarkStart w:id="21" w:name="_Toc304224714"/>
      <w:r w:rsidRPr="00B71D7E">
        <w:t>Tab. </w:t>
      </w:r>
      <w:r>
        <w:fldChar w:fldCharType="begin"/>
      </w:r>
      <w:r>
        <w:instrText xml:space="preserve"> SEQ Tab. \* ARABIC </w:instrText>
      </w:r>
      <w:r>
        <w:fldChar w:fldCharType="separate"/>
      </w:r>
      <w:r w:rsidR="001162AE">
        <w:rPr>
          <w:noProof/>
        </w:rPr>
        <w:t>1</w:t>
      </w:r>
      <w:r>
        <w:rPr>
          <w:noProof/>
        </w:rPr>
        <w:fldChar w:fldCharType="end"/>
      </w:r>
      <w:r w:rsidRPr="00B71D7E">
        <w:tab/>
      </w:r>
      <w:bookmarkEnd w:id="18"/>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9"/>
      <w:bookmarkEnd w:id="20"/>
      <w:bookmarkEnd w:id="21"/>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36F6840" w14:textId="77777777" w:rsidTr="00437497">
        <w:trPr>
          <w:jc w:val="center"/>
        </w:trPr>
        <w:tc>
          <w:tcPr>
            <w:tcW w:w="1526" w:type="dxa"/>
            <w:tcBorders>
              <w:top w:val="double" w:sz="6" w:space="0" w:color="000000"/>
              <w:bottom w:val="double" w:sz="4" w:space="0" w:color="auto"/>
              <w:right w:val="double" w:sz="4" w:space="0" w:color="auto"/>
            </w:tcBorders>
          </w:tcPr>
          <w:p w14:paraId="24C0F3ED"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195A7FB3"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FE1BD22"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5221A9A7"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70763F83" w14:textId="77777777" w:rsidR="00FD275C" w:rsidRPr="00B71D7E" w:rsidRDefault="00FD275C" w:rsidP="00437497">
            <w:pPr>
              <w:pStyle w:val="Tabulka"/>
              <w:tabs>
                <w:tab w:val="clear" w:pos="567"/>
              </w:tabs>
              <w:jc w:val="center"/>
            </w:pPr>
            <w:r>
              <w:t>1.D</w:t>
            </w:r>
          </w:p>
        </w:tc>
      </w:tr>
      <w:tr w:rsidR="00FD275C" w:rsidRPr="00736677" w14:paraId="41FD7B1C" w14:textId="77777777" w:rsidTr="00437497">
        <w:trPr>
          <w:jc w:val="center"/>
        </w:trPr>
        <w:tc>
          <w:tcPr>
            <w:tcW w:w="1526" w:type="dxa"/>
            <w:tcBorders>
              <w:top w:val="double" w:sz="4" w:space="0" w:color="auto"/>
              <w:right w:val="double" w:sz="4" w:space="0" w:color="auto"/>
            </w:tcBorders>
          </w:tcPr>
          <w:p w14:paraId="63FF02D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91CD6A9" w14:textId="77777777" w:rsidR="00FD275C" w:rsidRPr="00B71D7E" w:rsidRDefault="00FD275C" w:rsidP="00437497">
            <w:pPr>
              <w:pStyle w:val="Tabulka"/>
            </w:pPr>
            <w:r>
              <w:t>10</w:t>
            </w:r>
          </w:p>
        </w:tc>
        <w:tc>
          <w:tcPr>
            <w:tcW w:w="1166" w:type="dxa"/>
            <w:tcBorders>
              <w:top w:val="double" w:sz="4" w:space="0" w:color="auto"/>
            </w:tcBorders>
          </w:tcPr>
          <w:p w14:paraId="7263E217" w14:textId="77777777" w:rsidR="00FD275C" w:rsidRPr="00B71D7E" w:rsidRDefault="00FD275C" w:rsidP="00437497">
            <w:pPr>
              <w:pStyle w:val="Tabulka"/>
            </w:pPr>
            <w:r>
              <w:t>12</w:t>
            </w:r>
          </w:p>
        </w:tc>
        <w:tc>
          <w:tcPr>
            <w:tcW w:w="1166" w:type="dxa"/>
            <w:tcBorders>
              <w:top w:val="double" w:sz="4" w:space="0" w:color="auto"/>
            </w:tcBorders>
          </w:tcPr>
          <w:p w14:paraId="7CE57E3E" w14:textId="77777777" w:rsidR="00FD275C" w:rsidRPr="00B71D7E" w:rsidRDefault="00FD275C" w:rsidP="00437497">
            <w:pPr>
              <w:pStyle w:val="Tabulka"/>
            </w:pPr>
            <w:r>
              <w:t>13</w:t>
            </w:r>
          </w:p>
        </w:tc>
        <w:tc>
          <w:tcPr>
            <w:tcW w:w="1166" w:type="dxa"/>
            <w:tcBorders>
              <w:top w:val="double" w:sz="4" w:space="0" w:color="auto"/>
            </w:tcBorders>
          </w:tcPr>
          <w:p w14:paraId="0B291453" w14:textId="77777777" w:rsidR="00FD275C" w:rsidRPr="00B71D7E" w:rsidRDefault="00FD275C" w:rsidP="00437497">
            <w:pPr>
              <w:pStyle w:val="Tabulka"/>
            </w:pPr>
            <w:r>
              <w:t>11</w:t>
            </w:r>
          </w:p>
        </w:tc>
      </w:tr>
      <w:tr w:rsidR="00FD275C" w:rsidRPr="00736677" w14:paraId="257D1F21" w14:textId="77777777" w:rsidTr="00437497">
        <w:trPr>
          <w:jc w:val="center"/>
        </w:trPr>
        <w:tc>
          <w:tcPr>
            <w:tcW w:w="1526" w:type="dxa"/>
            <w:tcBorders>
              <w:right w:val="double" w:sz="4" w:space="0" w:color="auto"/>
            </w:tcBorders>
          </w:tcPr>
          <w:p w14:paraId="3468BB89"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0EF52DC" w14:textId="77777777" w:rsidR="00FD275C" w:rsidRPr="00B71D7E" w:rsidRDefault="00FD275C" w:rsidP="00437497">
            <w:pPr>
              <w:pStyle w:val="Tabulka"/>
            </w:pPr>
            <w:r>
              <w:t>7</w:t>
            </w:r>
          </w:p>
        </w:tc>
        <w:tc>
          <w:tcPr>
            <w:tcW w:w="1166" w:type="dxa"/>
          </w:tcPr>
          <w:p w14:paraId="684A7E76" w14:textId="77777777" w:rsidR="00FD275C" w:rsidRPr="00B71D7E" w:rsidRDefault="00FD275C" w:rsidP="00437497">
            <w:pPr>
              <w:pStyle w:val="Tabulka"/>
            </w:pPr>
            <w:r>
              <w:t>4</w:t>
            </w:r>
          </w:p>
        </w:tc>
        <w:tc>
          <w:tcPr>
            <w:tcW w:w="1166" w:type="dxa"/>
          </w:tcPr>
          <w:p w14:paraId="0CE26C15" w14:textId="77777777" w:rsidR="00FD275C" w:rsidRPr="00B71D7E" w:rsidRDefault="00FD275C" w:rsidP="00437497">
            <w:pPr>
              <w:pStyle w:val="Tabulka"/>
            </w:pPr>
            <w:r>
              <w:t>6</w:t>
            </w:r>
          </w:p>
        </w:tc>
        <w:tc>
          <w:tcPr>
            <w:tcW w:w="1166" w:type="dxa"/>
          </w:tcPr>
          <w:p w14:paraId="655914BA" w14:textId="77777777" w:rsidR="00FD275C" w:rsidRPr="00B71D7E" w:rsidRDefault="00FD275C" w:rsidP="00437497">
            <w:pPr>
              <w:pStyle w:val="Tabulka"/>
            </w:pPr>
            <w:r>
              <w:t>3</w:t>
            </w:r>
          </w:p>
        </w:tc>
      </w:tr>
      <w:tr w:rsidR="00FD275C" w:rsidRPr="00736677" w14:paraId="1466554E" w14:textId="77777777" w:rsidTr="00437497">
        <w:trPr>
          <w:jc w:val="center"/>
        </w:trPr>
        <w:tc>
          <w:tcPr>
            <w:tcW w:w="1526" w:type="dxa"/>
            <w:tcBorders>
              <w:right w:val="double" w:sz="4" w:space="0" w:color="auto"/>
            </w:tcBorders>
          </w:tcPr>
          <w:p w14:paraId="4C1FFC9F"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22B2C1E" w14:textId="77777777" w:rsidR="00FD275C" w:rsidRPr="00B71D7E" w:rsidRDefault="00FD275C" w:rsidP="00437497">
            <w:pPr>
              <w:pStyle w:val="Tabulka"/>
            </w:pPr>
            <w:r>
              <w:t>5</w:t>
            </w:r>
          </w:p>
        </w:tc>
        <w:tc>
          <w:tcPr>
            <w:tcW w:w="1166" w:type="dxa"/>
          </w:tcPr>
          <w:p w14:paraId="4D4831E5" w14:textId="77777777" w:rsidR="00FD275C" w:rsidRPr="00B71D7E" w:rsidRDefault="00FD275C" w:rsidP="00437497">
            <w:pPr>
              <w:pStyle w:val="Tabulka"/>
            </w:pPr>
            <w:r>
              <w:t>6</w:t>
            </w:r>
          </w:p>
        </w:tc>
        <w:tc>
          <w:tcPr>
            <w:tcW w:w="1166" w:type="dxa"/>
          </w:tcPr>
          <w:p w14:paraId="65AF0478" w14:textId="77777777" w:rsidR="00FD275C" w:rsidRPr="00B71D7E" w:rsidRDefault="00FD275C" w:rsidP="00437497">
            <w:pPr>
              <w:pStyle w:val="Tabulka"/>
            </w:pPr>
            <w:r>
              <w:t>3</w:t>
            </w:r>
          </w:p>
        </w:tc>
        <w:tc>
          <w:tcPr>
            <w:tcW w:w="1166" w:type="dxa"/>
          </w:tcPr>
          <w:p w14:paraId="064B5E1E" w14:textId="77777777" w:rsidR="00FD275C" w:rsidRPr="00B71D7E" w:rsidRDefault="00FD275C" w:rsidP="00437497">
            <w:pPr>
              <w:pStyle w:val="Tabulka"/>
            </w:pPr>
            <w:r>
              <w:t>4</w:t>
            </w:r>
          </w:p>
        </w:tc>
      </w:tr>
      <w:tr w:rsidR="00FD275C" w:rsidRPr="00736677" w14:paraId="052CEECB" w14:textId="77777777" w:rsidTr="00437497">
        <w:trPr>
          <w:jc w:val="center"/>
        </w:trPr>
        <w:tc>
          <w:tcPr>
            <w:tcW w:w="1526" w:type="dxa"/>
            <w:tcBorders>
              <w:right w:val="double" w:sz="4" w:space="0" w:color="auto"/>
            </w:tcBorders>
          </w:tcPr>
          <w:p w14:paraId="34E351DA"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0FC7DABC" w14:textId="77777777" w:rsidR="00FD275C" w:rsidRPr="00B71D7E" w:rsidRDefault="00FD275C" w:rsidP="00437497">
            <w:pPr>
              <w:pStyle w:val="Tabulka"/>
            </w:pPr>
            <w:r>
              <w:t>6</w:t>
            </w:r>
          </w:p>
        </w:tc>
        <w:tc>
          <w:tcPr>
            <w:tcW w:w="1166" w:type="dxa"/>
          </w:tcPr>
          <w:p w14:paraId="011F1D2A" w14:textId="77777777" w:rsidR="00FD275C" w:rsidRPr="00B71D7E" w:rsidRDefault="00FD275C" w:rsidP="00437497">
            <w:pPr>
              <w:pStyle w:val="Tabulka"/>
            </w:pPr>
            <w:r>
              <w:t>8</w:t>
            </w:r>
          </w:p>
        </w:tc>
        <w:tc>
          <w:tcPr>
            <w:tcW w:w="1166" w:type="dxa"/>
          </w:tcPr>
          <w:p w14:paraId="21AE96F2" w14:textId="77777777" w:rsidR="00FD275C" w:rsidRPr="00B71D7E" w:rsidRDefault="00FD275C" w:rsidP="00437497">
            <w:pPr>
              <w:pStyle w:val="Tabulka"/>
            </w:pPr>
            <w:r>
              <w:t>7</w:t>
            </w:r>
          </w:p>
        </w:tc>
        <w:tc>
          <w:tcPr>
            <w:tcW w:w="1166" w:type="dxa"/>
          </w:tcPr>
          <w:p w14:paraId="41E18EB8" w14:textId="77777777" w:rsidR="00FD275C" w:rsidRPr="00B71D7E" w:rsidRDefault="00FD275C" w:rsidP="00437497">
            <w:pPr>
              <w:pStyle w:val="Tabulka"/>
            </w:pPr>
            <w:r>
              <w:t>8</w:t>
            </w:r>
          </w:p>
        </w:tc>
      </w:tr>
      <w:tr w:rsidR="00FD275C" w:rsidRPr="00736677" w14:paraId="4E1910E0" w14:textId="77777777" w:rsidTr="00437497">
        <w:trPr>
          <w:jc w:val="center"/>
        </w:trPr>
        <w:tc>
          <w:tcPr>
            <w:tcW w:w="1526" w:type="dxa"/>
            <w:tcBorders>
              <w:bottom w:val="double" w:sz="6" w:space="0" w:color="000000"/>
              <w:right w:val="double" w:sz="4" w:space="0" w:color="auto"/>
            </w:tcBorders>
          </w:tcPr>
          <w:p w14:paraId="27D1978C"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2EAF995F" w14:textId="77777777" w:rsidR="00FD275C" w:rsidRPr="00B71D7E" w:rsidRDefault="00FD275C" w:rsidP="00437497">
            <w:pPr>
              <w:pStyle w:val="Tabulka"/>
            </w:pPr>
            <w:r>
              <w:t>4</w:t>
            </w:r>
          </w:p>
        </w:tc>
        <w:tc>
          <w:tcPr>
            <w:tcW w:w="1166" w:type="dxa"/>
          </w:tcPr>
          <w:p w14:paraId="219B9E3E" w14:textId="77777777" w:rsidR="00FD275C" w:rsidRPr="00B71D7E" w:rsidRDefault="00FD275C" w:rsidP="00437497">
            <w:pPr>
              <w:pStyle w:val="Tabulka"/>
            </w:pPr>
            <w:r>
              <w:t>3</w:t>
            </w:r>
          </w:p>
        </w:tc>
        <w:tc>
          <w:tcPr>
            <w:tcW w:w="1166" w:type="dxa"/>
          </w:tcPr>
          <w:p w14:paraId="6A1263FF" w14:textId="77777777" w:rsidR="00FD275C" w:rsidRPr="00B71D7E" w:rsidRDefault="00FD275C" w:rsidP="00437497">
            <w:pPr>
              <w:pStyle w:val="Tabulka"/>
            </w:pPr>
            <w:r>
              <w:t>5</w:t>
            </w:r>
          </w:p>
        </w:tc>
        <w:tc>
          <w:tcPr>
            <w:tcW w:w="1166" w:type="dxa"/>
          </w:tcPr>
          <w:p w14:paraId="5E9325AC" w14:textId="77777777" w:rsidR="00FD275C" w:rsidRPr="00B71D7E" w:rsidRDefault="00FD275C" w:rsidP="00437497">
            <w:pPr>
              <w:pStyle w:val="Tabulka"/>
            </w:pPr>
            <w:r>
              <w:t>6</w:t>
            </w:r>
          </w:p>
        </w:tc>
      </w:tr>
    </w:tbl>
    <w:p w14:paraId="32A92F9A" w14:textId="77777777" w:rsidR="00FD275C" w:rsidRPr="00B71D7E" w:rsidRDefault="00185923" w:rsidP="00FD275C">
      <w:pPr>
        <w:pStyle w:val="PodNadpisKapitoly"/>
      </w:pPr>
      <w:bookmarkStart w:id="22" w:name="_Toc164100238"/>
      <w:r>
        <w:t>Zdrojový kód programu</w:t>
      </w:r>
      <w:bookmarkEnd w:id="22"/>
    </w:p>
    <w:p w14:paraId="1F93F2B3"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09D28902" w14:textId="77777777" w:rsidR="00F84A88" w:rsidRDefault="004633BC" w:rsidP="00790939">
      <w:pPr>
        <w:pStyle w:val="kd"/>
      </w:pPr>
      <w:r>
        <w:t xml:space="preserve">viem </w:t>
      </w:r>
      <w:proofErr w:type="spellStart"/>
      <w:r>
        <w:t>hľ</w:t>
      </w:r>
      <w:r w:rsidR="00F84A88" w:rsidRPr="00F84A88">
        <w:t>adajCestu</w:t>
      </w:r>
      <w:proofErr w:type="spellEnd"/>
    </w:p>
    <w:p w14:paraId="6CDECC3E"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A4E6168" w14:textId="77777777" w:rsidR="00F84A88" w:rsidRDefault="00F84A88" w:rsidP="00790939">
      <w:pPr>
        <w:pStyle w:val="kd"/>
      </w:pPr>
      <w:r>
        <w:t> </w:t>
      </w:r>
      <w:r w:rsidR="004633BC">
        <w:t xml:space="preserve"> </w:t>
      </w:r>
      <w:r>
        <w:t>do 1 vp 90</w:t>
      </w:r>
    </w:p>
    <w:p w14:paraId="6BFBA86C" w14:textId="77777777" w:rsidR="00F84A88" w:rsidRDefault="00F84A88" w:rsidP="00790939">
      <w:pPr>
        <w:pStyle w:val="kd"/>
      </w:pPr>
    </w:p>
    <w:p w14:paraId="307928AD"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331A4EFD" w14:textId="77777777" w:rsidR="00F84A88" w:rsidRDefault="00F84A88" w:rsidP="00790939">
      <w:pPr>
        <w:pStyle w:val="kd"/>
      </w:pPr>
      <w:r>
        <w:t>  </w:t>
      </w:r>
      <w:r w:rsidR="004633BC">
        <w:t xml:space="preserve">  </w:t>
      </w:r>
      <w:r>
        <w:t>vp 90 do 1</w:t>
      </w:r>
    </w:p>
    <w:p w14:paraId="13550718"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3FFDECA0" w14:textId="77777777" w:rsidR="00F84A88" w:rsidRDefault="00F84A88" w:rsidP="00790939">
      <w:pPr>
        <w:pStyle w:val="kd"/>
      </w:pPr>
      <w:r w:rsidRPr="00F84A88">
        <w:t>   </w:t>
      </w:r>
      <w:r w:rsidR="004633BC">
        <w:t xml:space="preserve">   </w:t>
      </w:r>
      <w:r w:rsidRPr="00F84A88">
        <w:t>vz 1 vl 90 do 1</w:t>
      </w:r>
    </w:p>
    <w:p w14:paraId="0B6B85DA"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6FAB9DD" w14:textId="77777777" w:rsidR="00F84A88" w:rsidRDefault="00F84A88" w:rsidP="00790939">
      <w:pPr>
        <w:pStyle w:val="kd"/>
      </w:pPr>
      <w:r w:rsidRPr="00F84A88">
        <w:t>  </w:t>
      </w:r>
      <w:r w:rsidR="004633BC">
        <w:t xml:space="preserve">  </w:t>
      </w:r>
      <w:r w:rsidRPr="00F84A88">
        <w:t>]</w:t>
      </w:r>
    </w:p>
    <w:p w14:paraId="4BB91991"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716B80E" w14:textId="77777777" w:rsidR="00F84A88" w:rsidRDefault="00F84A88" w:rsidP="00790939">
      <w:pPr>
        <w:pStyle w:val="kd"/>
      </w:pPr>
      <w:r w:rsidRPr="00F84A88">
        <w:t> </w:t>
      </w:r>
      <w:r w:rsidR="004633BC">
        <w:t xml:space="preserve"> </w:t>
      </w:r>
      <w:r w:rsidRPr="00F84A88">
        <w:t>]</w:t>
      </w:r>
    </w:p>
    <w:p w14:paraId="5D9FA589" w14:textId="77777777" w:rsidR="00185923" w:rsidRDefault="00F84A88" w:rsidP="00790939">
      <w:pPr>
        <w:pStyle w:val="kd"/>
      </w:pPr>
      <w:r w:rsidRPr="00F84A88">
        <w:t>koniec</w:t>
      </w:r>
    </w:p>
    <w:p w14:paraId="509E584D" w14:textId="77777777" w:rsidR="00185923" w:rsidRPr="00B71D7E" w:rsidRDefault="00185923" w:rsidP="00185923">
      <w:pPr>
        <w:pStyle w:val="PodNadpisKapitoly"/>
      </w:pPr>
      <w:bookmarkStart w:id="23" w:name="_Toc164100239"/>
      <w:r w:rsidRPr="00B71D7E">
        <w:t>Rovnice, vzorce</w:t>
      </w:r>
      <w:bookmarkEnd w:id="23"/>
    </w:p>
    <w:p w14:paraId="65AE7283"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706C050C" w14:textId="77777777" w:rsidR="00FD275C" w:rsidRPr="00B71D7E" w:rsidRDefault="00FD275C" w:rsidP="00FD275C">
      <w:pPr>
        <w:pStyle w:val="NadpisKapitoly"/>
      </w:pPr>
      <w:bookmarkStart w:id="24" w:name="_Toc102191192"/>
      <w:bookmarkStart w:id="25" w:name="_Toc164100240"/>
      <w:r w:rsidRPr="00B71D7E">
        <w:lastRenderedPageBreak/>
        <w:t>Záver</w:t>
      </w:r>
      <w:bookmarkEnd w:id="24"/>
      <w:bookmarkEnd w:id="25"/>
    </w:p>
    <w:p w14:paraId="7B0A880E"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5E127419" w14:textId="2C1EF3FE" w:rsidR="00FD275C" w:rsidRPr="00B71D7E" w:rsidRDefault="00FD275C" w:rsidP="00FD275C">
      <w:pPr>
        <w:pStyle w:val="NadpisKapitoly"/>
        <w:numPr>
          <w:ilvl w:val="0"/>
          <w:numId w:val="0"/>
        </w:numPr>
      </w:pPr>
      <w:bookmarkStart w:id="26" w:name="_Toc102191193"/>
      <w:bookmarkStart w:id="27" w:name="_Toc164100241"/>
      <w:r w:rsidRPr="00B71D7E">
        <w:lastRenderedPageBreak/>
        <w:t>Zoznam použitej literatúry</w:t>
      </w:r>
      <w:bookmarkEnd w:id="26"/>
      <w:r w:rsidR="008F53EF">
        <w:t xml:space="preserve"> </w:t>
      </w:r>
      <w:bookmarkEnd w:id="27"/>
    </w:p>
    <w:p w14:paraId="7611B637" w14:textId="4DC532EA" w:rsidR="00FD275C" w:rsidRPr="00B71D7E" w:rsidRDefault="009464C8" w:rsidP="009464C8">
      <w:pPr>
        <w:pStyle w:val="ZoznamLiteratury"/>
      </w:pPr>
      <w:r>
        <w:t>Wikipédia</w:t>
      </w:r>
      <w:r>
        <w:t>. [online]</w:t>
      </w:r>
      <w:r>
        <w:t xml:space="preserve"> </w:t>
      </w:r>
      <w:r w:rsidRPr="00B71D7E">
        <w:t xml:space="preserve">Aktualizované </w:t>
      </w:r>
      <w:r>
        <w:t>21</w:t>
      </w:r>
      <w:r w:rsidRPr="00B71D7E">
        <w:t>.</w:t>
      </w:r>
      <w:r>
        <w:t>11</w:t>
      </w:r>
      <w:r w:rsidRPr="00B71D7E">
        <w:t>.20</w:t>
      </w:r>
      <w:r>
        <w:t>23</w:t>
      </w:r>
      <w:r w:rsidRPr="00B71D7E">
        <w:t xml:space="preserve"> [cit. 20</w:t>
      </w:r>
      <w:r>
        <w:t>24</w:t>
      </w:r>
      <w:r w:rsidRPr="00B71D7E">
        <w:t>-0</w:t>
      </w:r>
      <w:r>
        <w:t>4</w:t>
      </w:r>
      <w:r w:rsidRPr="00B71D7E">
        <w:t>-</w:t>
      </w:r>
      <w:r>
        <w:t>1</w:t>
      </w:r>
      <w:r>
        <w:t>5</w:t>
      </w:r>
      <w:r>
        <w:t>]. Dostupné na </w:t>
      </w:r>
      <w:r w:rsidRPr="00B71D7E">
        <w:t>internete: &lt;</w:t>
      </w:r>
      <w:r w:rsidRPr="009464C8">
        <w:t xml:space="preserve"> </w:t>
      </w:r>
      <w:r w:rsidRPr="009464C8">
        <w:t>https://sk.wikipedia.org/wiki/Virtuálna_privátna_sieť</w:t>
      </w:r>
      <w:r w:rsidRPr="00B71D7E">
        <w:t>&gt;</w:t>
      </w:r>
    </w:p>
    <w:p w14:paraId="362988C2" w14:textId="23646F89" w:rsidR="00B901E4" w:rsidRPr="00B71D7E" w:rsidRDefault="00B901E4" w:rsidP="00B901E4">
      <w:pPr>
        <w:pStyle w:val="ZoznamLiteratury"/>
      </w:pPr>
      <w:bookmarkStart w:id="28" w:name="_Ref259455633"/>
      <w:r>
        <w:t xml:space="preserve">Wikipédia. [online] </w:t>
      </w:r>
      <w:r w:rsidRPr="00B71D7E">
        <w:t xml:space="preserve">Aktualizované </w:t>
      </w:r>
      <w:r>
        <w:t>1</w:t>
      </w:r>
      <w:r w:rsidRPr="00B71D7E">
        <w:t>.</w:t>
      </w:r>
      <w:r>
        <w:t>8</w:t>
      </w:r>
      <w:r w:rsidRPr="00B71D7E">
        <w:t>.20</w:t>
      </w:r>
      <w:r>
        <w:t>18</w:t>
      </w:r>
      <w:r w:rsidRPr="00B71D7E">
        <w:t xml:space="preserve"> [cit. 20</w:t>
      </w:r>
      <w:r>
        <w:t>24</w:t>
      </w:r>
      <w:r w:rsidRPr="00B71D7E">
        <w:t>-0</w:t>
      </w:r>
      <w:r>
        <w:t>4</w:t>
      </w:r>
      <w:r w:rsidRPr="00B71D7E">
        <w:t>-</w:t>
      </w:r>
      <w:r>
        <w:t>15]. Dostupné na </w:t>
      </w:r>
      <w:r w:rsidRPr="00B71D7E">
        <w:t>internete: &lt;</w:t>
      </w:r>
      <w:r w:rsidRPr="009464C8">
        <w:t xml:space="preserve"> </w:t>
      </w:r>
      <w:r w:rsidRPr="00B901E4">
        <w:t>https://sk.wikipedia.org/wiki/Server_proxy</w:t>
      </w:r>
      <w:r>
        <w:t>&gt;</w:t>
      </w:r>
    </w:p>
    <w:bookmarkEnd w:id="28"/>
    <w:p w14:paraId="37E4428A" w14:textId="387129ED" w:rsidR="00392BCE" w:rsidRPr="00B71D7E" w:rsidRDefault="00392BCE" w:rsidP="00392BCE">
      <w:pPr>
        <w:pStyle w:val="ZoznamLiteratury"/>
      </w:pPr>
      <w:proofErr w:type="spellStart"/>
      <w:r>
        <w:t>NordVPN</w:t>
      </w:r>
      <w:proofErr w:type="spellEnd"/>
      <w:r>
        <w:t xml:space="preserve"> Blog</w:t>
      </w:r>
      <w:r>
        <w:t xml:space="preserve">. [online] </w:t>
      </w:r>
      <w:r w:rsidRPr="00B71D7E">
        <w:t xml:space="preserve">Aktualizované </w:t>
      </w:r>
      <w:r>
        <w:t>28</w:t>
      </w:r>
      <w:r w:rsidRPr="00B71D7E">
        <w:t>.</w:t>
      </w:r>
      <w:r>
        <w:t>3</w:t>
      </w:r>
      <w:r w:rsidRPr="00B71D7E">
        <w:t>.20</w:t>
      </w:r>
      <w:r>
        <w:t>23</w:t>
      </w:r>
      <w:r w:rsidRPr="00B71D7E">
        <w:t xml:space="preserve"> [cit. 20</w:t>
      </w:r>
      <w:r>
        <w:t>24</w:t>
      </w:r>
      <w:r w:rsidRPr="00B71D7E">
        <w:t>-0</w:t>
      </w:r>
      <w:r>
        <w:t>4</w:t>
      </w:r>
      <w:r w:rsidRPr="00B71D7E">
        <w:t>-</w:t>
      </w:r>
      <w:r>
        <w:t>15]. Dostupné na </w:t>
      </w:r>
      <w:r w:rsidRPr="00B71D7E">
        <w:t>internete: &lt;</w:t>
      </w:r>
      <w:r w:rsidRPr="009464C8">
        <w:t xml:space="preserve"> </w:t>
      </w:r>
      <w:r w:rsidRPr="00392BCE">
        <w:t>https://nordvpn.com/blog/vpn-vs-proxy</w:t>
      </w:r>
      <w:r>
        <w:t>&gt;</w:t>
      </w:r>
    </w:p>
    <w:p w14:paraId="3AD76604" w14:textId="471A4F93" w:rsidR="00611FF7" w:rsidRPr="00B71D7E" w:rsidRDefault="00611FF7" w:rsidP="00611FF7">
      <w:pPr>
        <w:pStyle w:val="ZoznamLiteratury"/>
      </w:pPr>
      <w:bookmarkStart w:id="29" w:name="_Ref101953427"/>
      <w:r>
        <w:t>Wikipédia. [online]</w:t>
      </w:r>
      <w:r w:rsidRPr="00B71D7E">
        <w:t xml:space="preserve"> [cit. 20</w:t>
      </w:r>
      <w:r>
        <w:t>24</w:t>
      </w:r>
      <w:r w:rsidRPr="00B71D7E">
        <w:t>-0</w:t>
      </w:r>
      <w:r>
        <w:t>4</w:t>
      </w:r>
      <w:r w:rsidRPr="00B71D7E">
        <w:t>-</w:t>
      </w:r>
      <w:r>
        <w:t>15]. Dostupné na </w:t>
      </w:r>
      <w:r w:rsidRPr="00B71D7E">
        <w:t>internete: &lt;</w:t>
      </w:r>
      <w:r w:rsidRPr="009464C8">
        <w:t xml:space="preserve"> </w:t>
      </w:r>
      <w:r w:rsidRPr="00611FF7">
        <w:t>https://en.wikipedia.org/wiki/Virtual_private_network</w:t>
      </w:r>
      <w:r>
        <w:t>&gt;</w:t>
      </w:r>
    </w:p>
    <w:bookmarkEnd w:id="29"/>
    <w:p w14:paraId="56C35264" w14:textId="5B12CD3C" w:rsidR="00CC5B18" w:rsidRPr="00B71D7E" w:rsidRDefault="00CC5B18" w:rsidP="00CC5B18">
      <w:pPr>
        <w:pStyle w:val="ZoznamLiteratury"/>
      </w:pPr>
      <w:proofErr w:type="spellStart"/>
      <w:r>
        <w:t>TechTarget</w:t>
      </w:r>
      <w:proofErr w:type="spellEnd"/>
      <w:r>
        <w:t xml:space="preserve">. [online] </w:t>
      </w:r>
      <w:r w:rsidRPr="00B71D7E">
        <w:t xml:space="preserve">Aktualizované </w:t>
      </w:r>
      <w:r>
        <w:t xml:space="preserve">Leto </w:t>
      </w:r>
      <w:r w:rsidRPr="00B71D7E">
        <w:t>20</w:t>
      </w:r>
      <w:r>
        <w:t>2</w:t>
      </w:r>
      <w:r>
        <w:t>1</w:t>
      </w:r>
      <w:r w:rsidRPr="00B71D7E">
        <w:t xml:space="preserve"> [cit. 20</w:t>
      </w:r>
      <w:r>
        <w:t>24</w:t>
      </w:r>
      <w:r w:rsidRPr="00B71D7E">
        <w:t>-0</w:t>
      </w:r>
      <w:r>
        <w:t>4</w:t>
      </w:r>
      <w:r w:rsidRPr="00B71D7E">
        <w:t>-</w:t>
      </w:r>
      <w:r>
        <w:t>15]. Dostupné na </w:t>
      </w:r>
      <w:r w:rsidRPr="00B71D7E">
        <w:t>internete: &lt;</w:t>
      </w:r>
      <w:r w:rsidRPr="009464C8">
        <w:t xml:space="preserve"> </w:t>
      </w:r>
      <w:r w:rsidRPr="00CC5B18">
        <w:t>https://www.techtarget.com/searchnetworking/definition/virtual-private-network</w:t>
      </w:r>
      <w:r>
        <w:t>&gt;</w:t>
      </w:r>
    </w:p>
    <w:p w14:paraId="252342B1" w14:textId="3B1EC361" w:rsidR="00CC5B18" w:rsidRPr="00B71D7E" w:rsidRDefault="00CC5B18" w:rsidP="00CC5B18">
      <w:pPr>
        <w:pStyle w:val="ZoznamLiteratury"/>
      </w:pPr>
      <w:proofErr w:type="spellStart"/>
      <w:r>
        <w:t>InfoSecurity</w:t>
      </w:r>
      <w:proofErr w:type="spellEnd"/>
      <w:r>
        <w:t xml:space="preserve"> </w:t>
      </w:r>
      <w:proofErr w:type="spellStart"/>
      <w:r>
        <w:t>Magazine</w:t>
      </w:r>
      <w:proofErr w:type="spellEnd"/>
      <w:r>
        <w:t xml:space="preserve">. [online] </w:t>
      </w:r>
      <w:r w:rsidRPr="00B71D7E">
        <w:t xml:space="preserve">Aktualizované </w:t>
      </w:r>
      <w:r>
        <w:t>3</w:t>
      </w:r>
      <w:r w:rsidRPr="00B71D7E">
        <w:t>.</w:t>
      </w:r>
      <w:r>
        <w:t>3</w:t>
      </w:r>
      <w:r w:rsidRPr="00B71D7E">
        <w:t>.20</w:t>
      </w:r>
      <w:r>
        <w:t>23</w:t>
      </w:r>
      <w:r w:rsidRPr="00B71D7E">
        <w:t xml:space="preserve"> [cit. 20</w:t>
      </w:r>
      <w:r>
        <w:t>24</w:t>
      </w:r>
      <w:r w:rsidRPr="00B71D7E">
        <w:t>-0</w:t>
      </w:r>
      <w:r>
        <w:t>4</w:t>
      </w:r>
      <w:r w:rsidRPr="00B71D7E">
        <w:t>-</w:t>
      </w:r>
      <w:r>
        <w:t>15]. Dostupné na </w:t>
      </w:r>
      <w:r w:rsidRPr="00B71D7E">
        <w:t>internete: &lt;</w:t>
      </w:r>
      <w:r w:rsidRPr="00CC5B18">
        <w:t>https://www.infosecurity-magazine.com/next-gen-infosec/future-vpns-expect-next-decade</w:t>
      </w:r>
      <w:r>
        <w:t>&gt;</w:t>
      </w:r>
    </w:p>
    <w:p w14:paraId="2C9F808D" w14:textId="38B8542F" w:rsidR="00FD275C" w:rsidRPr="00FD275C" w:rsidRDefault="00FD275C" w:rsidP="00720882">
      <w:pPr>
        <w:pStyle w:val="NormalnytextDP"/>
        <w:ind w:firstLine="0"/>
      </w:pPr>
    </w:p>
    <w:sectPr w:rsidR="00FD275C" w:rsidRPr="00FD275C" w:rsidSect="00E375B4">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AC22C" w14:textId="77777777" w:rsidR="00E375B4" w:rsidRDefault="00E375B4" w:rsidP="00FD275C">
      <w:pPr>
        <w:spacing w:after="0" w:line="240" w:lineRule="auto"/>
      </w:pPr>
      <w:r>
        <w:separator/>
      </w:r>
    </w:p>
  </w:endnote>
  <w:endnote w:type="continuationSeparator" w:id="0">
    <w:p w14:paraId="0C119892" w14:textId="77777777" w:rsidR="00E375B4" w:rsidRDefault="00E375B4"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FB61"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4D53B" w14:textId="77777777" w:rsidR="00E375B4" w:rsidRDefault="00E375B4" w:rsidP="00FD275C">
      <w:pPr>
        <w:spacing w:after="0" w:line="240" w:lineRule="auto"/>
      </w:pPr>
      <w:r>
        <w:separator/>
      </w:r>
    </w:p>
  </w:footnote>
  <w:footnote w:type="continuationSeparator" w:id="0">
    <w:p w14:paraId="5D423356" w14:textId="77777777" w:rsidR="00E375B4" w:rsidRDefault="00E375B4"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BD5030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color w:val="auto"/>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AE"/>
    <w:rsid w:val="000067DD"/>
    <w:rsid w:val="00030F4A"/>
    <w:rsid w:val="00042E59"/>
    <w:rsid w:val="00054ECA"/>
    <w:rsid w:val="00062859"/>
    <w:rsid w:val="000A667F"/>
    <w:rsid w:val="000D1828"/>
    <w:rsid w:val="000F658B"/>
    <w:rsid w:val="00103CCB"/>
    <w:rsid w:val="001162AE"/>
    <w:rsid w:val="001344FE"/>
    <w:rsid w:val="00142E00"/>
    <w:rsid w:val="00145390"/>
    <w:rsid w:val="00164B6B"/>
    <w:rsid w:val="0017639D"/>
    <w:rsid w:val="00185923"/>
    <w:rsid w:val="001A41D9"/>
    <w:rsid w:val="00220F93"/>
    <w:rsid w:val="00290CCF"/>
    <w:rsid w:val="002B4CB9"/>
    <w:rsid w:val="002D5F67"/>
    <w:rsid w:val="0032132B"/>
    <w:rsid w:val="00335E3A"/>
    <w:rsid w:val="00366384"/>
    <w:rsid w:val="00373F89"/>
    <w:rsid w:val="00392BCE"/>
    <w:rsid w:val="003A074B"/>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5E0A00"/>
    <w:rsid w:val="006021FE"/>
    <w:rsid w:val="0061186D"/>
    <w:rsid w:val="00611FF7"/>
    <w:rsid w:val="00633BA7"/>
    <w:rsid w:val="0066566F"/>
    <w:rsid w:val="00697F16"/>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857B2"/>
    <w:rsid w:val="00790939"/>
    <w:rsid w:val="007D3153"/>
    <w:rsid w:val="007E3006"/>
    <w:rsid w:val="00802F63"/>
    <w:rsid w:val="0082318B"/>
    <w:rsid w:val="00870AAE"/>
    <w:rsid w:val="00881088"/>
    <w:rsid w:val="00896711"/>
    <w:rsid w:val="008B2BC9"/>
    <w:rsid w:val="008E4817"/>
    <w:rsid w:val="008F3A4E"/>
    <w:rsid w:val="008F53EF"/>
    <w:rsid w:val="0093304B"/>
    <w:rsid w:val="009464C8"/>
    <w:rsid w:val="00950595"/>
    <w:rsid w:val="009554E3"/>
    <w:rsid w:val="0095773A"/>
    <w:rsid w:val="009A1CD8"/>
    <w:rsid w:val="009B04D2"/>
    <w:rsid w:val="00A0545B"/>
    <w:rsid w:val="00A05858"/>
    <w:rsid w:val="00A23F0B"/>
    <w:rsid w:val="00A421D0"/>
    <w:rsid w:val="00A62862"/>
    <w:rsid w:val="00A745BC"/>
    <w:rsid w:val="00A850D6"/>
    <w:rsid w:val="00AB0F16"/>
    <w:rsid w:val="00AE695C"/>
    <w:rsid w:val="00AF1A4A"/>
    <w:rsid w:val="00B12695"/>
    <w:rsid w:val="00B1593C"/>
    <w:rsid w:val="00B271BC"/>
    <w:rsid w:val="00B901E4"/>
    <w:rsid w:val="00BA2712"/>
    <w:rsid w:val="00BA571F"/>
    <w:rsid w:val="00BB0893"/>
    <w:rsid w:val="00BD2503"/>
    <w:rsid w:val="00BD4555"/>
    <w:rsid w:val="00BD64EB"/>
    <w:rsid w:val="00BE1720"/>
    <w:rsid w:val="00C3628D"/>
    <w:rsid w:val="00C43B97"/>
    <w:rsid w:val="00C7747B"/>
    <w:rsid w:val="00C849BD"/>
    <w:rsid w:val="00C9649A"/>
    <w:rsid w:val="00CA6A9E"/>
    <w:rsid w:val="00CC5B18"/>
    <w:rsid w:val="00CE11A2"/>
    <w:rsid w:val="00CF04E3"/>
    <w:rsid w:val="00D15C2E"/>
    <w:rsid w:val="00D216F3"/>
    <w:rsid w:val="00D3506D"/>
    <w:rsid w:val="00D638DE"/>
    <w:rsid w:val="00D7758C"/>
    <w:rsid w:val="00D96F05"/>
    <w:rsid w:val="00DA0E16"/>
    <w:rsid w:val="00E368B4"/>
    <w:rsid w:val="00E375B4"/>
    <w:rsid w:val="00E37F24"/>
    <w:rsid w:val="00E41C6F"/>
    <w:rsid w:val="00E67A29"/>
    <w:rsid w:val="00E8185A"/>
    <w:rsid w:val="00E86B12"/>
    <w:rsid w:val="00ED1E9F"/>
    <w:rsid w:val="00ED240A"/>
    <w:rsid w:val="00EE5005"/>
    <w:rsid w:val="00F24598"/>
    <w:rsid w:val="00F27023"/>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807F"/>
  <w15:docId w15:val="{132881BB-DAFB-4DDC-A1DB-4CB87DD8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0067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0067D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0067DD"/>
    <w:pPr>
      <w:spacing w:line="259" w:lineRule="auto"/>
      <w:outlineLvl w:val="9"/>
    </w:pPr>
    <w:rPr>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b\Downloads\Ssablona_skolsky_projekt%20(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(1).dotx</Template>
  <TotalTime>225</TotalTime>
  <Pages>10</Pages>
  <Words>1323</Words>
  <Characters>7542</Characters>
  <Application>Microsoft Office Word</Application>
  <DocSecurity>0</DocSecurity>
  <Lines>62</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Matúš Sas</dc:creator>
  <cp:lastModifiedBy>Matúš Sas</cp:lastModifiedBy>
  <cp:revision>3</cp:revision>
  <dcterms:created xsi:type="dcterms:W3CDTF">2024-04-11T19:14:00Z</dcterms:created>
  <dcterms:modified xsi:type="dcterms:W3CDTF">2024-04-15T18:46:00Z</dcterms:modified>
</cp:coreProperties>
</file>